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cs="Tahoma"/>
          <w:b/>
          <w:bCs/>
          <w:sz w:val="24"/>
          <w:szCs w:val="24"/>
          <w:u w:val="single"/>
        </w:rPr>
        <w:t>VALIDACIÓN ISBN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Realizar una aplicación para comprobar si el ISBN introducido por teclado es válido.</w:t>
      </w:r>
    </w:p>
    <w:p>
      <w:pPr>
        <w:pStyle w:val="Normal"/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Debemos comprobar que el número introducido tiene 10 caracteres.</w:t>
      </w:r>
    </w:p>
    <w:p>
      <w:pPr>
        <w:pStyle w:val="Normal"/>
        <w:rPr>
          <w:rFonts w:ascii="Tahoma" w:hAnsi="Tahoma" w:cs="Tahoma"/>
          <w:szCs w:val="20"/>
        </w:rPr>
      </w:pPr>
      <w:r>
        <w:rPr>
          <w:rFonts w:cs="Tahoma" w:ascii="Tahoma" w:hAnsi="Tahoma"/>
          <w:szCs w:val="20"/>
        </w:rPr>
      </w:r>
    </w:p>
    <w:p>
      <w:pPr>
        <w:pStyle w:val="Normal"/>
        <w:rPr>
          <w:rFonts w:ascii="Tahoma" w:hAnsi="Tahoma" w:cs="Tahoma"/>
          <w:szCs w:val="20"/>
        </w:rPr>
      </w:pPr>
      <w:r>
        <w:rPr>
          <w:rFonts w:cs="Tahoma" w:ascii="Tahoma" w:hAnsi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EJEMPLO DE NUMERO ISBN CORRECTO: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tbl>
      <w:tblPr>
        <w:tblW w:w="168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680"/>
      </w:tblGrid>
      <w:tr>
        <w:trPr>
          <w:trHeight w:val="375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81" w:hanging="0"/>
              <w:rPr>
                <w:rFonts w:ascii="Courier New" w:hAnsi="Courier New" w:cs="Courier New"/>
                <w:b/>
                <w:b/>
                <w:bCs/>
                <w:color w:val="000000" w:themeColor="text1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 w:themeColor="text1"/>
                <w:szCs w:val="20"/>
              </w:rPr>
              <w:t>8441513929</w:t>
            </w:r>
          </w:p>
        </w:tc>
      </w:tr>
    </w:tbl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PARA SABER SI ES CORRECTO, EL ALGORITMO SE REALIZA DE LA SIGUIENTE MANERA: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1.- Se descompone la cadena y se multiplica cada número por la posición que ocupa en la cadena: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8 * 1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4 * 2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4 * 3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1 * 4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5 * 5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9 * 10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2.- La suma de todas estas multiplicaciones se divide entre 11, y si el resto es cero, el número ISBN es correcto.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449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1541145</wp:posOffset>
            </wp:positionV>
            <wp:extent cx="5400040" cy="94742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3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character" w:styleId="TtuloCar" w:customStyle="1">
    <w:name w:val="Título Car"/>
    <w:link w:val="a1"/>
    <w:qFormat/>
    <w:rsid w:val="003864d4"/>
    <w:rPr>
      <w:b/>
      <w:bCs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44C83-1FA7-47E1-B40A-520CD043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32</TotalTime>
  <Application>LibreOffice/7.2.2.2$Windows_X86_64 LibreOffice_project/02b2acce88a210515b4a5bb2e46cbfb63fe97d56</Application>
  <AppVersion>15.0000</AppVersion>
  <Pages>1</Pages>
  <Words>108</Words>
  <Characters>444</Characters>
  <CharactersWithSpaces>542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2018-06-25T07:25:00Z</dcterms:created>
  <dc:creator>Alex</dc:creator>
  <dc:description/>
  <dc:language>es-ES</dc:language>
  <cp:lastModifiedBy/>
  <cp:lastPrinted>2009-06-26T08:37:00Z</cp:lastPrinted>
  <dcterms:modified xsi:type="dcterms:W3CDTF">2021-10-22T17:02:20Z</dcterms:modified>
  <cp:revision>5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