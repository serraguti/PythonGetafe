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7A84" w14:textId="77777777" w:rsidR="00E624E3" w:rsidRDefault="00E624E3" w:rsidP="00E624E3">
      <w:pPr>
        <w:pStyle w:val="Puesto"/>
      </w:pPr>
      <w:r>
        <w:t xml:space="preserve">CONSULTAS DE </w:t>
      </w:r>
      <w:r w:rsidR="00B03958">
        <w:t>COMBINACION</w:t>
      </w:r>
    </w:p>
    <w:p w14:paraId="03A5F3CC" w14:textId="77777777" w:rsidR="00E624E3" w:rsidRDefault="00E624E3" w:rsidP="00E624E3">
      <w:pPr>
        <w:ind w:left="360"/>
        <w:jc w:val="center"/>
        <w:rPr>
          <w:color w:val="0000FF"/>
        </w:rPr>
      </w:pPr>
    </w:p>
    <w:p w14:paraId="1086846C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Seleccionar el apellido, oficio, salario, numero de departamento y su nombre de todos los empleados cuyo salario sea mayor de 300000</w:t>
      </w:r>
    </w:p>
    <w:p w14:paraId="1392D643" w14:textId="77777777" w:rsidR="00E624E3" w:rsidRDefault="00E624E3" w:rsidP="00E624E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03329692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e.Apellido</w:t>
      </w:r>
      <w:proofErr w:type="spellEnd"/>
    </w:p>
    <w:p w14:paraId="46C7046E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e.Oficio</w:t>
      </w:r>
      <w:proofErr w:type="spellEnd"/>
    </w:p>
    <w:p w14:paraId="5C01BBF0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e.Salario</w:t>
      </w:r>
      <w:proofErr w:type="spellEnd"/>
    </w:p>
    <w:p w14:paraId="4993DE13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d.Dept_no</w:t>
      </w:r>
      <w:proofErr w:type="spellEnd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NUMERO</w:t>
      </w:r>
    </w:p>
    <w:p w14:paraId="48BB4A5B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Dnombre</w:t>
      </w:r>
      <w:proofErr w:type="spellEnd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DEPARTAMENTO</w:t>
      </w:r>
    </w:p>
    <w:p w14:paraId="54205B86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 e</w:t>
      </w:r>
    </w:p>
    <w:p w14:paraId="7864150B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dept d </w:t>
      </w: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</w:p>
    <w:p w14:paraId="32884062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e.dept_no</w:t>
      </w:r>
      <w:proofErr w:type="spellEnd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d.dept_no</w:t>
      </w:r>
      <w:proofErr w:type="spellEnd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14:paraId="301AACF8" w14:textId="77777777" w:rsidR="00E624E3" w:rsidRDefault="004A4198" w:rsidP="004A4198">
      <w:pPr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e.salario</w:t>
      </w:r>
      <w:proofErr w:type="spellEnd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r w:rsidRPr="004A4198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300000</w:t>
      </w:r>
    </w:p>
    <w:p w14:paraId="0A6A76DF" w14:textId="77777777" w:rsidR="004A4198" w:rsidRDefault="004A4198" w:rsidP="004A4198">
      <w:pPr>
        <w:ind w:firstLine="708"/>
        <w:rPr>
          <w:sz w:val="20"/>
          <w:szCs w:val="20"/>
          <w:lang w:val="en-GB"/>
        </w:rPr>
      </w:pPr>
    </w:p>
    <w:p w14:paraId="315EF525" w14:textId="10DB888C" w:rsidR="004A4198" w:rsidRDefault="00F12BC0" w:rsidP="004A4198">
      <w:pPr>
        <w:ind w:firstLine="708"/>
        <w:rPr>
          <w:sz w:val="20"/>
          <w:szCs w:val="20"/>
          <w:lang w:val="en-GB"/>
        </w:rPr>
      </w:pPr>
      <w:r w:rsidRPr="003F4026">
        <w:rPr>
          <w:noProof/>
        </w:rPr>
        <w:drawing>
          <wp:inline distT="0" distB="0" distL="0" distR="0" wp14:anchorId="4B5ED6C1" wp14:editId="0417671D">
            <wp:extent cx="2759075" cy="1144905"/>
            <wp:effectExtent l="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65C2" w14:textId="77777777" w:rsidR="004A4198" w:rsidRPr="004A4198" w:rsidRDefault="004A4198" w:rsidP="004A4198">
      <w:pPr>
        <w:ind w:firstLine="708"/>
        <w:rPr>
          <w:sz w:val="20"/>
          <w:szCs w:val="20"/>
          <w:lang w:val="en-GB"/>
        </w:rPr>
      </w:pPr>
    </w:p>
    <w:p w14:paraId="551F8ABB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Mostrar todos los nombres de Hospital con sus nombres de salas correspondientes.</w:t>
      </w:r>
    </w:p>
    <w:p w14:paraId="361A1E2C" w14:textId="77777777" w:rsidR="00E624E3" w:rsidRDefault="00E624E3" w:rsidP="00E624E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23044997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s.Nombre</w:t>
      </w:r>
      <w:proofErr w:type="spellEnd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NOMBRESALA</w:t>
      </w:r>
    </w:p>
    <w:p w14:paraId="7687E3E5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h.Nombre</w:t>
      </w:r>
      <w:proofErr w:type="spellEnd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NOMBREHOSPITAL</w:t>
      </w:r>
    </w:p>
    <w:p w14:paraId="563EB151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sala</w:t>
      </w:r>
      <w:proofErr w:type="spellEnd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 </w:t>
      </w:r>
    </w:p>
    <w:p w14:paraId="3E254445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hospital h </w:t>
      </w: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14:paraId="36B8EEB9" w14:textId="77777777" w:rsidR="00E624E3" w:rsidRPr="004A4198" w:rsidRDefault="004A4198" w:rsidP="004A4198">
      <w:pPr>
        <w:autoSpaceDE w:val="0"/>
        <w:autoSpaceDN w:val="0"/>
        <w:adjustRightInd w:val="0"/>
        <w:ind w:firstLine="708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s.hospital_cod</w:t>
      </w:r>
      <w:proofErr w:type="spellEnd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h.hospital_cod</w:t>
      </w:r>
      <w:proofErr w:type="spellEnd"/>
    </w:p>
    <w:p w14:paraId="6FAAF902" w14:textId="77777777" w:rsidR="00E624E3" w:rsidRDefault="00E624E3" w:rsidP="004A4198">
      <w:pPr>
        <w:ind w:left="708"/>
      </w:pPr>
    </w:p>
    <w:p w14:paraId="0D1FBEB6" w14:textId="1BA01C0B" w:rsidR="004A4198" w:rsidRDefault="00F12BC0" w:rsidP="004A4198">
      <w:pPr>
        <w:ind w:left="708"/>
      </w:pPr>
      <w:r w:rsidRPr="003F4026">
        <w:rPr>
          <w:noProof/>
        </w:rPr>
        <w:drawing>
          <wp:inline distT="0" distB="0" distL="0" distR="0" wp14:anchorId="10618933" wp14:editId="6D095F76">
            <wp:extent cx="2385695" cy="96202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FEB2" w14:textId="77777777" w:rsidR="004A4198" w:rsidRDefault="004A4198" w:rsidP="004A4198">
      <w:pPr>
        <w:ind w:left="708"/>
      </w:pPr>
    </w:p>
    <w:p w14:paraId="66AEBD71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 xml:space="preserve">Calcular </w:t>
      </w:r>
      <w:r w:rsidR="004A4198">
        <w:rPr>
          <w:rFonts w:ascii="Verdana" w:hAnsi="Verdana"/>
          <w:lang w:val="es-ES_tradnl"/>
        </w:rPr>
        <w:t>cuántos</w:t>
      </w:r>
      <w:r>
        <w:rPr>
          <w:rFonts w:ascii="Verdana" w:hAnsi="Verdana"/>
          <w:lang w:val="es-ES_tradnl"/>
        </w:rPr>
        <w:t xml:space="preserve"> trabajadores de la empresa hay en cada ciudad.</w:t>
      </w:r>
    </w:p>
    <w:p w14:paraId="58A67C87" w14:textId="77777777" w:rsidR="00E624E3" w:rsidRDefault="00E624E3" w:rsidP="00E624E3">
      <w:pPr>
        <w:ind w:left="360"/>
        <w:rPr>
          <w:color w:val="0000FF"/>
        </w:rPr>
      </w:pPr>
    </w:p>
    <w:p w14:paraId="06043724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e.emp_no</w:t>
      </w:r>
      <w:proofErr w:type="spellEnd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TRABAJADORES</w:t>
      </w:r>
    </w:p>
    <w:p w14:paraId="6AC4095D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d.loc</w:t>
      </w:r>
      <w:proofErr w:type="spellEnd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CIUDAD </w:t>
      </w:r>
    </w:p>
    <w:p w14:paraId="7DA811D8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 e</w:t>
      </w:r>
    </w:p>
    <w:p w14:paraId="33C17C3D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right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dept d </w:t>
      </w:r>
    </w:p>
    <w:p w14:paraId="20C7F1E0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d.dept_no</w:t>
      </w:r>
      <w:proofErr w:type="spellEnd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e.dept_no</w:t>
      </w:r>
      <w:proofErr w:type="spellEnd"/>
    </w:p>
    <w:p w14:paraId="3196DD51" w14:textId="77777777" w:rsidR="00E624E3" w:rsidRPr="004A4198" w:rsidRDefault="004A4198" w:rsidP="004A4198">
      <w:pPr>
        <w:ind w:left="708"/>
        <w:rPr>
          <w:sz w:val="20"/>
          <w:szCs w:val="20"/>
          <w:lang w:val="en-GB"/>
        </w:rPr>
      </w:pP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d.loc</w:t>
      </w:r>
      <w:proofErr w:type="spellEnd"/>
    </w:p>
    <w:p w14:paraId="03B53616" w14:textId="77777777" w:rsidR="00E624E3" w:rsidRDefault="00E624E3" w:rsidP="00E624E3">
      <w:pPr>
        <w:ind w:left="708"/>
      </w:pPr>
    </w:p>
    <w:p w14:paraId="59E88C4F" w14:textId="0BC3E9CF" w:rsidR="004A4198" w:rsidRDefault="00F12BC0" w:rsidP="00E624E3">
      <w:pPr>
        <w:ind w:left="708"/>
      </w:pPr>
      <w:r w:rsidRPr="003F4026">
        <w:rPr>
          <w:noProof/>
        </w:rPr>
        <w:drawing>
          <wp:inline distT="0" distB="0" distL="0" distR="0" wp14:anchorId="08D93043" wp14:editId="6A098F1B">
            <wp:extent cx="2003425" cy="1089025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93E2" w14:textId="77777777" w:rsidR="004A4198" w:rsidRDefault="004A4198" w:rsidP="00E624E3">
      <w:pPr>
        <w:ind w:left="708"/>
      </w:pPr>
    </w:p>
    <w:p w14:paraId="59450F21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lastRenderedPageBreak/>
        <w:t>Visualizar cuantas personas realizan cada oficio en cada departamento mostrando el nombre del departamento.</w:t>
      </w:r>
    </w:p>
    <w:p w14:paraId="49625083" w14:textId="77777777" w:rsidR="00E624E3" w:rsidRDefault="00E624E3" w:rsidP="00E624E3">
      <w:pPr>
        <w:ind w:left="708"/>
      </w:pPr>
    </w:p>
    <w:p w14:paraId="5BB77E2A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d.dnombre</w:t>
      </w:r>
      <w:proofErr w:type="spellEnd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DEPARTAMENTO</w:t>
      </w:r>
    </w:p>
    <w:p w14:paraId="29700386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e.emp_no</w:t>
      </w:r>
      <w:proofErr w:type="spellEnd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PERSONAS</w:t>
      </w:r>
    </w:p>
    <w:p w14:paraId="49440598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e.oficio</w:t>
      </w:r>
      <w:proofErr w:type="spellEnd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14:paraId="519770DC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 e </w:t>
      </w:r>
    </w:p>
    <w:p w14:paraId="39D17D31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right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dept d </w:t>
      </w:r>
    </w:p>
    <w:p w14:paraId="34BC8F67" w14:textId="77777777" w:rsidR="004A4198" w:rsidRPr="004A4198" w:rsidRDefault="004A4198" w:rsidP="004A419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e.dept_no</w:t>
      </w:r>
      <w:proofErr w:type="spellEnd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d.dept_no</w:t>
      </w:r>
      <w:proofErr w:type="spellEnd"/>
    </w:p>
    <w:p w14:paraId="40D62AA6" w14:textId="257BA669" w:rsidR="00E624E3" w:rsidRPr="004A4198" w:rsidRDefault="004A4198" w:rsidP="004A4198">
      <w:pPr>
        <w:ind w:left="708"/>
        <w:rPr>
          <w:rFonts w:ascii="Courier New" w:hAnsi="Courier New" w:cs="Courier New"/>
          <w:sz w:val="20"/>
          <w:szCs w:val="20"/>
        </w:rPr>
      </w:pP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A419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A419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e.oficio,d.dnombre</w:t>
      </w:r>
      <w:proofErr w:type="spellEnd"/>
    </w:p>
    <w:p w14:paraId="732F000A" w14:textId="77777777" w:rsidR="00E624E3" w:rsidRDefault="00E624E3" w:rsidP="00E624E3">
      <w:pPr>
        <w:ind w:left="708"/>
      </w:pPr>
    </w:p>
    <w:p w14:paraId="6D216263" w14:textId="182DC9AD" w:rsidR="004A4198" w:rsidRDefault="00F12BC0" w:rsidP="00E624E3">
      <w:pPr>
        <w:ind w:left="708"/>
      </w:pPr>
      <w:r w:rsidRPr="003F4026">
        <w:rPr>
          <w:noProof/>
        </w:rPr>
        <w:drawing>
          <wp:inline distT="0" distB="0" distL="0" distR="0" wp14:anchorId="0F1D3FCD" wp14:editId="0E48C156">
            <wp:extent cx="2449195" cy="162179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85964" w14:textId="77777777" w:rsidR="004A4198" w:rsidRDefault="004A4198" w:rsidP="00E624E3">
      <w:pPr>
        <w:ind w:left="708"/>
      </w:pPr>
    </w:p>
    <w:p w14:paraId="051A1AB0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Contar cuantas salas hay en cada hospital, mostrando el nombre de las salas y el nombre del hospital.</w:t>
      </w:r>
    </w:p>
    <w:p w14:paraId="557E7EBE" w14:textId="77777777" w:rsidR="00E624E3" w:rsidRDefault="00E624E3" w:rsidP="00E624E3">
      <w:pPr>
        <w:ind w:left="360"/>
        <w:rPr>
          <w:b/>
          <w:bCs/>
          <w:color w:val="0000FF"/>
        </w:rPr>
      </w:pPr>
    </w:p>
    <w:p w14:paraId="70D130B0" w14:textId="77777777" w:rsidR="00540088" w:rsidRPr="00540088" w:rsidRDefault="00540088" w:rsidP="0054008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s.nombre</w:t>
      </w:r>
      <w:proofErr w:type="spellEnd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NUMEROSALAS</w:t>
      </w:r>
    </w:p>
    <w:p w14:paraId="2445BED5" w14:textId="77777777" w:rsidR="00540088" w:rsidRPr="00540088" w:rsidRDefault="00540088" w:rsidP="0054008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s.nombre</w:t>
      </w:r>
      <w:proofErr w:type="spellEnd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SALA</w:t>
      </w:r>
    </w:p>
    <w:p w14:paraId="22B6C4A0" w14:textId="77777777" w:rsidR="00540088" w:rsidRPr="00540088" w:rsidRDefault="00540088" w:rsidP="0054008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h.nombre</w:t>
      </w:r>
      <w:proofErr w:type="spellEnd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HOSPITAL</w:t>
      </w:r>
    </w:p>
    <w:p w14:paraId="58A20065" w14:textId="77777777" w:rsidR="00540088" w:rsidRPr="00540088" w:rsidRDefault="00540088" w:rsidP="0054008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sala</w:t>
      </w:r>
      <w:proofErr w:type="spellEnd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 </w:t>
      </w:r>
    </w:p>
    <w:p w14:paraId="59F60D77" w14:textId="77777777" w:rsidR="00540088" w:rsidRPr="00540088" w:rsidRDefault="00540088" w:rsidP="0054008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hospital h </w:t>
      </w:r>
    </w:p>
    <w:p w14:paraId="4F6F61DA" w14:textId="77777777" w:rsidR="00540088" w:rsidRPr="00540088" w:rsidRDefault="00540088" w:rsidP="0054008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h.hospital_cod</w:t>
      </w:r>
      <w:proofErr w:type="spellEnd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s.hospital_cod</w:t>
      </w:r>
      <w:proofErr w:type="spellEnd"/>
    </w:p>
    <w:p w14:paraId="7F09B6F1" w14:textId="736C86C8" w:rsidR="00540088" w:rsidRPr="00540088" w:rsidRDefault="00540088" w:rsidP="0054008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s.nombre,h.nombre</w:t>
      </w:r>
      <w:proofErr w:type="spellEnd"/>
    </w:p>
    <w:p w14:paraId="32BC3815" w14:textId="77777777" w:rsidR="00E624E3" w:rsidRDefault="00E624E3" w:rsidP="00E624E3">
      <w:pPr>
        <w:ind w:left="708"/>
        <w:rPr>
          <w:rFonts w:ascii="Courier New" w:hAnsi="Courier New" w:cs="Courier New"/>
          <w:sz w:val="20"/>
          <w:szCs w:val="20"/>
          <w:lang w:val="en-GB"/>
        </w:rPr>
      </w:pPr>
    </w:p>
    <w:p w14:paraId="79C05345" w14:textId="75E74BCE" w:rsidR="00E624E3" w:rsidRDefault="00F12BC0" w:rsidP="00E624E3">
      <w:pPr>
        <w:ind w:left="708"/>
        <w:rPr>
          <w:rFonts w:ascii="Courier New" w:hAnsi="Courier New" w:cs="Courier New"/>
          <w:sz w:val="20"/>
          <w:szCs w:val="20"/>
          <w:lang w:val="en-GB"/>
        </w:rPr>
      </w:pPr>
      <w:r w:rsidRPr="003F4026">
        <w:rPr>
          <w:noProof/>
        </w:rPr>
        <w:drawing>
          <wp:inline distT="0" distB="0" distL="0" distR="0" wp14:anchorId="70255D8F" wp14:editId="3F1DD0FD">
            <wp:extent cx="2472690" cy="1471295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76F82" w14:textId="77777777" w:rsidR="0083247E" w:rsidRDefault="00E624E3" w:rsidP="0083247E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lang w:val="es-ES_tradnl"/>
        </w:rPr>
        <w:br w:type="page"/>
      </w:r>
      <w:r w:rsidR="0083247E">
        <w:rPr>
          <w:rFonts w:ascii="Verdana" w:hAnsi="Verdana"/>
          <w:lang w:val="es-ES_tradnl"/>
        </w:rPr>
        <w:lastRenderedPageBreak/>
        <w:t>Queremos saber</w:t>
      </w:r>
      <w:r w:rsidR="0083247E" w:rsidRPr="0001077F">
        <w:rPr>
          <w:rFonts w:ascii="Verdana" w:hAnsi="Verdana"/>
          <w:lang w:val="es-ES_tradnl"/>
        </w:rPr>
        <w:t xml:space="preserve"> cuántos trabajadores </w:t>
      </w:r>
      <w:r w:rsidR="0083247E">
        <w:rPr>
          <w:rFonts w:ascii="Verdana" w:hAnsi="Verdana"/>
          <w:lang w:val="es-ES_tradnl"/>
        </w:rPr>
        <w:t>se dieron de alta entre el año 1997 y 1998 y en qué departamento.</w:t>
      </w:r>
    </w:p>
    <w:p w14:paraId="698DA85D" w14:textId="77777777" w:rsidR="0083247E" w:rsidRDefault="0083247E" w:rsidP="0083247E">
      <w:pPr>
        <w:ind w:left="360"/>
        <w:rPr>
          <w:b/>
          <w:bCs/>
          <w:color w:val="0000FF"/>
        </w:rPr>
      </w:pPr>
    </w:p>
    <w:p w14:paraId="7A80E554" w14:textId="77777777" w:rsidR="0083247E" w:rsidRPr="00C60064" w:rsidRDefault="0083247E" w:rsidP="0083247E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C6006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C6006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e.emp_no</w:t>
      </w:r>
      <w:proofErr w:type="spellEnd"/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C6006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ALTAS</w:t>
      </w:r>
    </w:p>
    <w:p w14:paraId="3DEAB6C9" w14:textId="77777777" w:rsidR="0083247E" w:rsidRPr="00C60064" w:rsidRDefault="0083247E" w:rsidP="0083247E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d.dnombre</w:t>
      </w:r>
      <w:proofErr w:type="spellEnd"/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C6006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DEPARTAMENTO</w:t>
      </w:r>
    </w:p>
    <w:p w14:paraId="70730CD1" w14:textId="77777777" w:rsidR="0083247E" w:rsidRPr="00C60064" w:rsidRDefault="0083247E" w:rsidP="0083247E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C6006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 e</w:t>
      </w:r>
    </w:p>
    <w:p w14:paraId="08BF98ED" w14:textId="77777777" w:rsidR="0083247E" w:rsidRPr="00C60064" w:rsidRDefault="0083247E" w:rsidP="0083247E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C6006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C6006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dept d</w:t>
      </w:r>
    </w:p>
    <w:p w14:paraId="395A7E43" w14:textId="77777777" w:rsidR="0083247E" w:rsidRPr="00C60064" w:rsidRDefault="0083247E" w:rsidP="0083247E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C6006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d.dept_no</w:t>
      </w:r>
      <w:proofErr w:type="spellEnd"/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e.dept_no</w:t>
      </w:r>
      <w:proofErr w:type="spellEnd"/>
    </w:p>
    <w:p w14:paraId="5FAA92BA" w14:textId="77777777" w:rsidR="0083247E" w:rsidRPr="00C60064" w:rsidRDefault="0083247E" w:rsidP="0083247E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C6006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fecha_alt</w:t>
      </w:r>
      <w:proofErr w:type="spellEnd"/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&gt;= </w:t>
      </w:r>
      <w:r w:rsidRPr="00C6006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'01/01/1997'</w:t>
      </w:r>
    </w:p>
    <w:p w14:paraId="2DCBC0DD" w14:textId="77777777" w:rsidR="0083247E" w:rsidRPr="00C60064" w:rsidRDefault="0083247E" w:rsidP="0083247E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C6006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fecha_alt</w:t>
      </w:r>
      <w:proofErr w:type="spellEnd"/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r w:rsidRPr="00C6006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'01/01/1998'</w:t>
      </w:r>
    </w:p>
    <w:p w14:paraId="7CB2A936" w14:textId="486F5DC1" w:rsidR="0083247E" w:rsidRPr="00C60064" w:rsidRDefault="0083247E" w:rsidP="0083247E">
      <w:pPr>
        <w:ind w:left="360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C6006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C6006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C6006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d.dnombre</w:t>
      </w:r>
      <w:proofErr w:type="spellEnd"/>
    </w:p>
    <w:p w14:paraId="6D126F08" w14:textId="77777777" w:rsidR="0083247E" w:rsidRDefault="0083247E" w:rsidP="0083247E">
      <w:pPr>
        <w:ind w:left="360"/>
        <w:rPr>
          <w:b/>
          <w:bCs/>
        </w:rPr>
      </w:pPr>
    </w:p>
    <w:p w14:paraId="773A6DD4" w14:textId="06D0DB89" w:rsidR="0083247E" w:rsidRDefault="00F12BC0" w:rsidP="0083247E">
      <w:pPr>
        <w:ind w:left="360"/>
        <w:rPr>
          <w:b/>
          <w:bCs/>
        </w:rPr>
      </w:pPr>
      <w:r w:rsidRPr="00D1229E">
        <w:rPr>
          <w:noProof/>
        </w:rPr>
        <w:drawing>
          <wp:inline distT="0" distB="0" distL="0" distR="0" wp14:anchorId="648318BB" wp14:editId="689A6991">
            <wp:extent cx="1725295" cy="691515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5BD3" w14:textId="77777777" w:rsidR="00E624E3" w:rsidRDefault="00E624E3" w:rsidP="0083247E">
      <w:pPr>
        <w:pStyle w:val="Textonotapie"/>
        <w:autoSpaceDE w:val="0"/>
        <w:autoSpaceDN w:val="0"/>
        <w:adjustRightInd w:val="0"/>
        <w:rPr>
          <w:b/>
          <w:bCs/>
        </w:rPr>
      </w:pPr>
    </w:p>
    <w:p w14:paraId="3193603B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 xml:space="preserve">Buscar aquellas ciudades con cuatro o </w:t>
      </w:r>
      <w:r w:rsidR="00540088">
        <w:rPr>
          <w:rFonts w:ascii="Verdana" w:hAnsi="Verdana"/>
          <w:lang w:val="es-ES_tradnl"/>
        </w:rPr>
        <w:t>más</w:t>
      </w:r>
      <w:r>
        <w:rPr>
          <w:rFonts w:ascii="Verdana" w:hAnsi="Verdana"/>
          <w:lang w:val="es-ES_tradnl"/>
        </w:rPr>
        <w:t xml:space="preserve"> personas trabajando.</w:t>
      </w:r>
    </w:p>
    <w:p w14:paraId="7DDF8235" w14:textId="77777777" w:rsidR="00E624E3" w:rsidRDefault="00E624E3" w:rsidP="00E624E3">
      <w:pPr>
        <w:ind w:left="360"/>
        <w:rPr>
          <w:color w:val="0000FF"/>
        </w:rPr>
      </w:pPr>
    </w:p>
    <w:p w14:paraId="0293361A" w14:textId="77777777" w:rsidR="00540088" w:rsidRPr="00540088" w:rsidRDefault="00540088" w:rsidP="0054008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d.Loc</w:t>
      </w:r>
      <w:proofErr w:type="spellEnd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CIUDAD</w:t>
      </w:r>
    </w:p>
    <w:p w14:paraId="648F26E2" w14:textId="77777777" w:rsidR="00540088" w:rsidRPr="00540088" w:rsidRDefault="00540088" w:rsidP="0054008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(*) </w:t>
      </w: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PERSONAS </w:t>
      </w:r>
    </w:p>
    <w:p w14:paraId="62D3A915" w14:textId="77777777" w:rsidR="00540088" w:rsidRPr="00540088" w:rsidRDefault="00540088" w:rsidP="0054008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 e </w:t>
      </w:r>
    </w:p>
    <w:p w14:paraId="6D0A7A92" w14:textId="77777777" w:rsidR="00540088" w:rsidRPr="00540088" w:rsidRDefault="00540088" w:rsidP="0054008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dept d </w:t>
      </w:r>
    </w:p>
    <w:p w14:paraId="460D1B1D" w14:textId="77777777" w:rsidR="00540088" w:rsidRPr="00540088" w:rsidRDefault="00540088" w:rsidP="0054008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e.dept_no</w:t>
      </w:r>
      <w:proofErr w:type="spellEnd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d.dept_no</w:t>
      </w:r>
      <w:proofErr w:type="spellEnd"/>
    </w:p>
    <w:p w14:paraId="7FD60CE9" w14:textId="77777777" w:rsidR="00540088" w:rsidRPr="00540088" w:rsidRDefault="00540088" w:rsidP="00540088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d.dept_no,d.Loc</w:t>
      </w:r>
      <w:proofErr w:type="spellEnd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14:paraId="51BA3DA1" w14:textId="77777777" w:rsidR="00E624E3" w:rsidRPr="00540088" w:rsidRDefault="00540088" w:rsidP="00540088">
      <w:pPr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having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(*) &gt;= </w:t>
      </w:r>
      <w:r w:rsidRPr="00540088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</w:p>
    <w:p w14:paraId="70DB3469" w14:textId="77777777" w:rsidR="00540088" w:rsidRDefault="00540088" w:rsidP="00540088">
      <w:pPr>
        <w:ind w:left="708"/>
        <w:rPr>
          <w:lang w:val="es-ES_tradnl"/>
        </w:rPr>
      </w:pPr>
    </w:p>
    <w:p w14:paraId="247681B4" w14:textId="6EE578DC" w:rsidR="00540088" w:rsidRDefault="00F12BC0" w:rsidP="00540088">
      <w:pPr>
        <w:ind w:left="708"/>
        <w:rPr>
          <w:lang w:val="es-ES_tradnl"/>
        </w:rPr>
      </w:pPr>
      <w:r w:rsidRPr="003F4026">
        <w:rPr>
          <w:noProof/>
        </w:rPr>
        <w:drawing>
          <wp:inline distT="0" distB="0" distL="0" distR="0" wp14:anchorId="1458996D" wp14:editId="070BE88F">
            <wp:extent cx="1463040" cy="763270"/>
            <wp:effectExtent l="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9D0C" w14:textId="77777777" w:rsidR="00540088" w:rsidRDefault="00540088" w:rsidP="00540088">
      <w:pPr>
        <w:ind w:left="708"/>
        <w:rPr>
          <w:lang w:val="es-ES_tradnl"/>
        </w:rPr>
      </w:pPr>
    </w:p>
    <w:p w14:paraId="3C47BA37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Calcular la media salarial por ciudad.</w:t>
      </w:r>
      <w:r w:rsidR="00540088">
        <w:rPr>
          <w:rFonts w:ascii="Verdana" w:hAnsi="Verdana"/>
          <w:lang w:val="es-ES_tradnl"/>
        </w:rPr>
        <w:t xml:space="preserve">  Mostrar solamente la media para Madrid y Elche.</w:t>
      </w:r>
    </w:p>
    <w:p w14:paraId="26BF9657" w14:textId="77777777" w:rsidR="00E624E3" w:rsidRDefault="00E624E3" w:rsidP="00E624E3">
      <w:pPr>
        <w:ind w:left="360"/>
        <w:rPr>
          <w:color w:val="0000FF"/>
        </w:rPr>
      </w:pPr>
    </w:p>
    <w:p w14:paraId="1EF75097" w14:textId="77777777" w:rsidR="00540088" w:rsidRPr="00540088" w:rsidRDefault="00540088" w:rsidP="0054008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d.loc</w:t>
      </w:r>
      <w:proofErr w:type="spellEnd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CIUDAD</w:t>
      </w:r>
    </w:p>
    <w:p w14:paraId="10DB6130" w14:textId="77777777" w:rsidR="00540088" w:rsidRPr="00540088" w:rsidRDefault="00540088" w:rsidP="0054008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avg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salario</w:t>
      </w:r>
      <w:proofErr w:type="spellEnd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MEDIASALARIAL</w:t>
      </w:r>
    </w:p>
    <w:p w14:paraId="4B2C27FB" w14:textId="77777777" w:rsidR="00540088" w:rsidRPr="00540088" w:rsidRDefault="00540088" w:rsidP="0054008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 e </w:t>
      </w:r>
    </w:p>
    <w:p w14:paraId="7806B533" w14:textId="77777777" w:rsidR="00540088" w:rsidRPr="00540088" w:rsidRDefault="00540088" w:rsidP="0054008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dept d </w:t>
      </w:r>
    </w:p>
    <w:p w14:paraId="346270BF" w14:textId="77777777" w:rsidR="00540088" w:rsidRPr="00540088" w:rsidRDefault="00540088" w:rsidP="0054008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d.dept_no</w:t>
      </w:r>
      <w:proofErr w:type="spellEnd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e.dept_no</w:t>
      </w:r>
      <w:proofErr w:type="spellEnd"/>
    </w:p>
    <w:p w14:paraId="3F8C15BF" w14:textId="77777777" w:rsidR="00540088" w:rsidRPr="00540088" w:rsidRDefault="00540088" w:rsidP="0054008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d.loc</w:t>
      </w:r>
      <w:proofErr w:type="spellEnd"/>
    </w:p>
    <w:p w14:paraId="7C2B095D" w14:textId="49D340F2" w:rsidR="00540088" w:rsidRPr="00540088" w:rsidRDefault="00540088" w:rsidP="0054008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HAVING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D.LOC </w:t>
      </w:r>
      <w:r w:rsidRPr="0054008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540088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'MADRID'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540088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'ELCHE'</w:t>
      </w:r>
      <w:r w:rsidRPr="0054008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14:paraId="1A1331D8" w14:textId="77777777" w:rsidR="00540088" w:rsidRDefault="00540088" w:rsidP="00540088">
      <w:pPr>
        <w:autoSpaceDE w:val="0"/>
        <w:autoSpaceDN w:val="0"/>
        <w:adjustRightInd w:val="0"/>
        <w:rPr>
          <w:noProof/>
        </w:rPr>
      </w:pPr>
    </w:p>
    <w:p w14:paraId="6D6BE516" w14:textId="6ED562E5" w:rsidR="00540088" w:rsidRDefault="00F12BC0" w:rsidP="0054008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48"/>
          <w:szCs w:val="48"/>
          <w:highlight w:val="white"/>
          <w:lang w:val="en-US"/>
        </w:rPr>
      </w:pPr>
      <w:r w:rsidRPr="003F4026">
        <w:rPr>
          <w:noProof/>
        </w:rPr>
        <w:drawing>
          <wp:inline distT="0" distB="0" distL="0" distR="0" wp14:anchorId="260295C2" wp14:editId="1F572FE7">
            <wp:extent cx="1645920" cy="60452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70FB" w14:textId="77777777" w:rsidR="00E624E3" w:rsidRDefault="00E624E3" w:rsidP="00E624E3">
      <w:pPr>
        <w:ind w:left="708"/>
        <w:rPr>
          <w:lang w:val="en-GB"/>
        </w:rPr>
      </w:pPr>
    </w:p>
    <w:p w14:paraId="463B2DEA" w14:textId="77777777" w:rsidR="00E624E3" w:rsidRDefault="00E624E3" w:rsidP="00E624E3">
      <w:pPr>
        <w:ind w:left="360"/>
      </w:pPr>
    </w:p>
    <w:p w14:paraId="675D56F4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Mostrar los doctores junto con el nombre de hospital en el que ejercen, la dirección y el teléfono del mismo.</w:t>
      </w:r>
    </w:p>
    <w:p w14:paraId="02DDAC88" w14:textId="77777777" w:rsidR="00E624E3" w:rsidRDefault="00E624E3" w:rsidP="00E624E3">
      <w:pPr>
        <w:ind w:left="360"/>
        <w:rPr>
          <w:color w:val="0000FF"/>
        </w:rPr>
      </w:pPr>
    </w:p>
    <w:p w14:paraId="0D308160" w14:textId="77777777" w:rsidR="00E624E3" w:rsidRPr="0001077F" w:rsidRDefault="00E624E3" w:rsidP="00E624E3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1077F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107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1077F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01077F">
        <w:rPr>
          <w:rFonts w:ascii="Courier New" w:hAnsi="Courier New" w:cs="Courier New"/>
          <w:color w:val="0000FF"/>
          <w:sz w:val="20"/>
          <w:szCs w:val="20"/>
          <w:highlight w:val="white"/>
        </w:rPr>
        <w:t>.</w:t>
      </w:r>
      <w:r w:rsidRPr="0001077F">
        <w:rPr>
          <w:rFonts w:ascii="Courier New" w:hAnsi="Courier New" w:cs="Courier New"/>
          <w:color w:val="000000"/>
          <w:sz w:val="20"/>
          <w:szCs w:val="20"/>
          <w:highlight w:val="white"/>
        </w:rPr>
        <w:t>Apellido</w:t>
      </w:r>
      <w:proofErr w:type="spellEnd"/>
    </w:p>
    <w:p w14:paraId="18DFFA8D" w14:textId="77777777" w:rsidR="00E624E3" w:rsidRPr="0001077F" w:rsidRDefault="00E624E3" w:rsidP="00E624E3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1077F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proofErr w:type="spellStart"/>
      <w:r w:rsidRPr="0001077F"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 w:rsidRPr="0001077F">
        <w:rPr>
          <w:rFonts w:ascii="Courier New" w:hAnsi="Courier New" w:cs="Courier New"/>
          <w:color w:val="0000FF"/>
          <w:sz w:val="20"/>
          <w:szCs w:val="20"/>
          <w:highlight w:val="white"/>
        </w:rPr>
        <w:t>.</w:t>
      </w:r>
      <w:r w:rsidRPr="0001077F"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proofErr w:type="spellEnd"/>
    </w:p>
    <w:p w14:paraId="639B9FF2" w14:textId="77777777" w:rsidR="00E624E3" w:rsidRPr="0001077F" w:rsidRDefault="00E624E3" w:rsidP="00E624E3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1077F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proofErr w:type="spellStart"/>
      <w:r w:rsidRPr="0001077F"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 w:rsidRPr="0001077F">
        <w:rPr>
          <w:rFonts w:ascii="Courier New" w:hAnsi="Courier New" w:cs="Courier New"/>
          <w:color w:val="0000FF"/>
          <w:sz w:val="20"/>
          <w:szCs w:val="20"/>
          <w:highlight w:val="white"/>
        </w:rPr>
        <w:t>.</w:t>
      </w:r>
      <w:r w:rsidRPr="0001077F">
        <w:rPr>
          <w:rFonts w:ascii="Courier New" w:hAnsi="Courier New" w:cs="Courier New"/>
          <w:color w:val="000000"/>
          <w:sz w:val="20"/>
          <w:szCs w:val="20"/>
          <w:highlight w:val="white"/>
        </w:rPr>
        <w:t>Direccion</w:t>
      </w:r>
      <w:proofErr w:type="spellEnd"/>
    </w:p>
    <w:p w14:paraId="6453E25D" w14:textId="77777777" w:rsidR="00E624E3" w:rsidRDefault="00E624E3" w:rsidP="00E624E3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Telefono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011FEB0C" w14:textId="77777777" w:rsidR="00E624E3" w:rsidRDefault="00E624E3" w:rsidP="00E624E3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highlight w:val="white"/>
          <w:lang w:val="en-US"/>
        </w:rPr>
        <w:t>doctor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</w:p>
    <w:p w14:paraId="4088D5FE" w14:textId="77777777" w:rsidR="00E624E3" w:rsidRDefault="00E624E3" w:rsidP="00E624E3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highlight w:val="white"/>
          <w:lang w:val="en-US"/>
        </w:rPr>
        <w:t>hospital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 </w:t>
      </w:r>
    </w:p>
    <w:p w14:paraId="5C8658AD" w14:textId="77777777" w:rsidR="00E624E3" w:rsidRPr="0001077F" w:rsidRDefault="00E624E3" w:rsidP="00E624E3">
      <w:pPr>
        <w:ind w:left="708"/>
        <w:rPr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hospital_cod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hospital_cod</w:t>
      </w:r>
      <w:proofErr w:type="spellEnd"/>
    </w:p>
    <w:p w14:paraId="2904BD44" w14:textId="77777777" w:rsidR="00E624E3" w:rsidRDefault="00E624E3" w:rsidP="00E624E3">
      <w:pPr>
        <w:ind w:left="708"/>
        <w:rPr>
          <w:lang w:val="en-GB"/>
        </w:rPr>
      </w:pPr>
    </w:p>
    <w:p w14:paraId="35DD9A11" w14:textId="601F523E" w:rsidR="00540088" w:rsidRDefault="00F12BC0" w:rsidP="00E624E3">
      <w:pPr>
        <w:ind w:left="708"/>
        <w:rPr>
          <w:lang w:val="en-GB"/>
        </w:rPr>
      </w:pPr>
      <w:r w:rsidRPr="003F4026">
        <w:rPr>
          <w:noProof/>
        </w:rPr>
        <w:drawing>
          <wp:inline distT="0" distB="0" distL="0" distR="0" wp14:anchorId="4C37FEEE" wp14:editId="1C8CC99D">
            <wp:extent cx="2989580" cy="930275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5924" w14:textId="77777777" w:rsidR="00540088" w:rsidRPr="0001077F" w:rsidRDefault="00540088" w:rsidP="00E624E3">
      <w:pPr>
        <w:ind w:left="708"/>
        <w:rPr>
          <w:lang w:val="en-GB"/>
        </w:rPr>
      </w:pPr>
    </w:p>
    <w:p w14:paraId="04A48130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Mostrar los nombres de los hospitales junto con el mejor salario de los empleados de</w:t>
      </w:r>
      <w:r w:rsidR="00F1705A">
        <w:rPr>
          <w:rFonts w:ascii="Verdana" w:hAnsi="Verdana"/>
          <w:lang w:val="es-ES_tradnl"/>
        </w:rPr>
        <w:t xml:space="preserve"> la plantilla de</w:t>
      </w:r>
      <w:r>
        <w:rPr>
          <w:rFonts w:ascii="Verdana" w:hAnsi="Verdana"/>
          <w:lang w:val="es-ES_tradnl"/>
        </w:rPr>
        <w:t xml:space="preserve"> cada hospital.</w:t>
      </w:r>
    </w:p>
    <w:p w14:paraId="35FCD060" w14:textId="77777777" w:rsidR="00E624E3" w:rsidRDefault="00E624E3" w:rsidP="00E624E3">
      <w:pPr>
        <w:ind w:left="360"/>
        <w:rPr>
          <w:b/>
          <w:bCs/>
        </w:rPr>
      </w:pPr>
    </w:p>
    <w:p w14:paraId="3ED2C6B8" w14:textId="77777777" w:rsidR="00F1705A" w:rsidRPr="00F1705A" w:rsidRDefault="00F1705A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h.nombre</w:t>
      </w:r>
      <w:proofErr w:type="spellEnd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HOSPITAL</w:t>
      </w:r>
    </w:p>
    <w:p w14:paraId="371E6480" w14:textId="77777777" w:rsidR="00F1705A" w:rsidRPr="00F1705A" w:rsidRDefault="00F1705A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p.salario</w:t>
      </w:r>
      <w:proofErr w:type="spellEnd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SALARIOMAXIMO</w:t>
      </w:r>
    </w:p>
    <w:p w14:paraId="24024C4E" w14:textId="77777777" w:rsidR="00F1705A" w:rsidRPr="00F1705A" w:rsidRDefault="00F1705A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plantilla</w:t>
      </w:r>
      <w:proofErr w:type="spellEnd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 </w:t>
      </w:r>
    </w:p>
    <w:p w14:paraId="073622F5" w14:textId="77777777" w:rsidR="00F1705A" w:rsidRPr="00F1705A" w:rsidRDefault="00F1705A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hospital h </w:t>
      </w:r>
    </w:p>
    <w:p w14:paraId="42E7C395" w14:textId="77777777" w:rsidR="00F1705A" w:rsidRPr="00F1705A" w:rsidRDefault="00F1705A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p.hospital_cod</w:t>
      </w:r>
      <w:proofErr w:type="spellEnd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h.hospital_cod</w:t>
      </w:r>
      <w:proofErr w:type="spellEnd"/>
    </w:p>
    <w:p w14:paraId="5046F5E8" w14:textId="63799197" w:rsidR="00F1705A" w:rsidRDefault="00F1705A" w:rsidP="00F1705A">
      <w:pPr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h.nombre</w:t>
      </w:r>
      <w:proofErr w:type="spellEnd"/>
    </w:p>
    <w:p w14:paraId="4D54A9C2" w14:textId="77777777" w:rsidR="00F1705A" w:rsidRDefault="00F1705A" w:rsidP="00F1705A">
      <w:pPr>
        <w:ind w:left="708"/>
        <w:rPr>
          <w:noProof/>
        </w:rPr>
      </w:pPr>
    </w:p>
    <w:p w14:paraId="44016792" w14:textId="2D037628" w:rsidR="00F1705A" w:rsidRDefault="00F12BC0" w:rsidP="00F1705A">
      <w:pPr>
        <w:ind w:left="708"/>
        <w:rPr>
          <w:noProof/>
        </w:rPr>
      </w:pPr>
      <w:r w:rsidRPr="003F4026">
        <w:rPr>
          <w:noProof/>
        </w:rPr>
        <w:drawing>
          <wp:inline distT="0" distB="0" distL="0" distR="0" wp14:anchorId="1B3BC6EE" wp14:editId="6C26F149">
            <wp:extent cx="1908175" cy="1240155"/>
            <wp:effectExtent l="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1BB1" w14:textId="77777777" w:rsidR="00F1705A" w:rsidRDefault="00F1705A" w:rsidP="00F1705A">
      <w:pPr>
        <w:ind w:left="708"/>
        <w:rPr>
          <w:rFonts w:ascii="Verdana" w:hAnsi="Verdana"/>
          <w:sz w:val="20"/>
          <w:szCs w:val="20"/>
          <w:lang w:val="es-ES_tradnl"/>
        </w:rPr>
      </w:pPr>
    </w:p>
    <w:p w14:paraId="64060BFF" w14:textId="77777777" w:rsidR="00E624E3" w:rsidRPr="00F1705A" w:rsidRDefault="00E624E3" w:rsidP="00F1705A">
      <w:pPr>
        <w:numPr>
          <w:ilvl w:val="0"/>
          <w:numId w:val="1"/>
        </w:numPr>
        <w:rPr>
          <w:rFonts w:ascii="Verdana" w:hAnsi="Verdana"/>
          <w:sz w:val="20"/>
          <w:szCs w:val="20"/>
          <w:lang w:val="es-ES_tradnl"/>
        </w:rPr>
      </w:pPr>
      <w:r w:rsidRPr="00F1705A">
        <w:rPr>
          <w:rFonts w:ascii="Verdana" w:hAnsi="Verdana"/>
          <w:sz w:val="20"/>
          <w:szCs w:val="20"/>
          <w:lang w:val="es-ES_tradnl"/>
        </w:rPr>
        <w:t>Visualizar el Apellido</w:t>
      </w:r>
      <w:r w:rsidR="00F1705A">
        <w:rPr>
          <w:rFonts w:ascii="Verdana" w:hAnsi="Verdana"/>
          <w:sz w:val="20"/>
          <w:szCs w:val="20"/>
          <w:lang w:val="es-ES_tradnl"/>
        </w:rPr>
        <w:t>, función y turno</w:t>
      </w:r>
      <w:r w:rsidRPr="00F1705A">
        <w:rPr>
          <w:rFonts w:ascii="Verdana" w:hAnsi="Verdana"/>
          <w:sz w:val="20"/>
          <w:szCs w:val="20"/>
          <w:lang w:val="es-ES_tradnl"/>
        </w:rPr>
        <w:t xml:space="preserve"> de los empleados de la plantilla junto con el nombre de la sala</w:t>
      </w:r>
      <w:r w:rsidR="00F1705A">
        <w:rPr>
          <w:rFonts w:ascii="Verdana" w:hAnsi="Verdana"/>
          <w:sz w:val="20"/>
          <w:szCs w:val="20"/>
          <w:lang w:val="es-ES_tradnl"/>
        </w:rPr>
        <w:t xml:space="preserve"> y</w:t>
      </w:r>
      <w:r w:rsidRPr="00F1705A">
        <w:rPr>
          <w:rFonts w:ascii="Verdana" w:hAnsi="Verdana"/>
          <w:sz w:val="20"/>
          <w:szCs w:val="20"/>
          <w:lang w:val="es-ES_tradnl"/>
        </w:rPr>
        <w:t xml:space="preserve"> el nombre del hospital</w:t>
      </w:r>
      <w:r w:rsidR="00F1705A">
        <w:rPr>
          <w:rFonts w:ascii="Verdana" w:hAnsi="Verdana"/>
          <w:sz w:val="20"/>
          <w:szCs w:val="20"/>
          <w:lang w:val="es-ES_tradnl"/>
        </w:rPr>
        <w:t xml:space="preserve"> con el teléfono.</w:t>
      </w:r>
    </w:p>
    <w:p w14:paraId="57072667" w14:textId="77777777" w:rsidR="00E624E3" w:rsidRDefault="00E624E3" w:rsidP="00E624E3">
      <w:pPr>
        <w:ind w:left="360"/>
        <w:rPr>
          <w:b/>
          <w:bCs/>
        </w:rPr>
      </w:pPr>
    </w:p>
    <w:p w14:paraId="4859256B" w14:textId="77777777" w:rsidR="00F1705A" w:rsidRPr="00F1705A" w:rsidRDefault="00F1705A" w:rsidP="00F1705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p.Apellido</w:t>
      </w:r>
      <w:proofErr w:type="spellEnd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p.funcion</w:t>
      </w:r>
      <w:proofErr w:type="spellEnd"/>
    </w:p>
    <w:p w14:paraId="1EFD5835" w14:textId="77777777" w:rsidR="00F1705A" w:rsidRPr="00F1705A" w:rsidRDefault="00F1705A" w:rsidP="00F1705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p.turno</w:t>
      </w:r>
      <w:proofErr w:type="spellEnd"/>
    </w:p>
    <w:p w14:paraId="782DB707" w14:textId="77777777" w:rsidR="00F1705A" w:rsidRPr="00F1705A" w:rsidRDefault="00F1705A" w:rsidP="00F1705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s.nombre</w:t>
      </w:r>
      <w:proofErr w:type="spellEnd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SALA</w:t>
      </w:r>
    </w:p>
    <w:p w14:paraId="0CD37637" w14:textId="77777777" w:rsidR="00F1705A" w:rsidRPr="00F1705A" w:rsidRDefault="00F1705A" w:rsidP="00F1705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h.nombre</w:t>
      </w:r>
      <w:proofErr w:type="spellEnd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HOSPITAL</w:t>
      </w:r>
    </w:p>
    <w:p w14:paraId="276ADA66" w14:textId="77777777" w:rsidR="00F1705A" w:rsidRPr="00F1705A" w:rsidRDefault="00F1705A" w:rsidP="00F1705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plantilla</w:t>
      </w:r>
      <w:proofErr w:type="spellEnd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 </w:t>
      </w:r>
    </w:p>
    <w:p w14:paraId="49493A4B" w14:textId="77777777" w:rsidR="00F1705A" w:rsidRPr="00F1705A" w:rsidRDefault="00F1705A" w:rsidP="00F1705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sala</w:t>
      </w:r>
      <w:proofErr w:type="spellEnd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 </w:t>
      </w:r>
    </w:p>
    <w:p w14:paraId="194E34C7" w14:textId="77777777" w:rsidR="00F1705A" w:rsidRPr="00F1705A" w:rsidRDefault="00F1705A" w:rsidP="00F1705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p.hospital_cod</w:t>
      </w:r>
      <w:proofErr w:type="spellEnd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s.hospital_cod</w:t>
      </w:r>
      <w:proofErr w:type="spellEnd"/>
    </w:p>
    <w:p w14:paraId="684B6E7D" w14:textId="77777777" w:rsidR="00F1705A" w:rsidRPr="00F1705A" w:rsidRDefault="00F1705A" w:rsidP="00F1705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p.sala_cod</w:t>
      </w:r>
      <w:proofErr w:type="spellEnd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s.sala_cod</w:t>
      </w:r>
      <w:proofErr w:type="spellEnd"/>
    </w:p>
    <w:p w14:paraId="30DA9418" w14:textId="77777777" w:rsidR="00F1705A" w:rsidRPr="00F1705A" w:rsidRDefault="00F1705A" w:rsidP="00F1705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hospital h </w:t>
      </w:r>
    </w:p>
    <w:p w14:paraId="4C7018A9" w14:textId="2D7E5B19" w:rsidR="00F1705A" w:rsidRPr="00F1705A" w:rsidRDefault="00F1705A" w:rsidP="00F1705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h.hospital_cod</w:t>
      </w:r>
      <w:proofErr w:type="spellEnd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p.hospital_cod</w:t>
      </w:r>
      <w:proofErr w:type="spellEnd"/>
    </w:p>
    <w:p w14:paraId="036EF13A" w14:textId="77777777" w:rsidR="00E624E3" w:rsidRDefault="00E624E3" w:rsidP="00E624E3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</w:p>
    <w:p w14:paraId="5228EBC7" w14:textId="024FCC6F" w:rsidR="00F1705A" w:rsidRDefault="00F12BC0" w:rsidP="00E624E3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 w:rsidRPr="003F4026">
        <w:rPr>
          <w:noProof/>
        </w:rPr>
        <w:drawing>
          <wp:inline distT="0" distB="0" distL="0" distR="0" wp14:anchorId="5F4B6376" wp14:editId="7E00DDF4">
            <wp:extent cx="3053080" cy="87439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037E" w14:textId="77777777" w:rsidR="00E624E3" w:rsidRDefault="00E624E3" w:rsidP="00E624E3">
      <w:pPr>
        <w:rPr>
          <w:color w:val="0000FF"/>
        </w:rPr>
      </w:pPr>
    </w:p>
    <w:p w14:paraId="5A94B637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 xml:space="preserve">Visualizar el máximo salario, mínimo salario de los </w:t>
      </w:r>
      <w:r w:rsidR="00F1705A">
        <w:rPr>
          <w:rFonts w:ascii="Verdana" w:hAnsi="Verdana"/>
          <w:lang w:val="es-ES_tradnl"/>
        </w:rPr>
        <w:t>Directores</w:t>
      </w:r>
      <w:r>
        <w:rPr>
          <w:rFonts w:ascii="Verdana" w:hAnsi="Verdana"/>
          <w:lang w:val="es-ES_tradnl"/>
        </w:rPr>
        <w:t xml:space="preserve"> dependiendo de la ciudad en la que trabajen. Indicar el número total de </w:t>
      </w:r>
      <w:r w:rsidR="00F1705A">
        <w:rPr>
          <w:rFonts w:ascii="Verdana" w:hAnsi="Verdana"/>
          <w:lang w:val="es-ES_tradnl"/>
        </w:rPr>
        <w:t>directores</w:t>
      </w:r>
      <w:r>
        <w:rPr>
          <w:rFonts w:ascii="Verdana" w:hAnsi="Verdana"/>
          <w:lang w:val="es-ES_tradnl"/>
        </w:rPr>
        <w:t xml:space="preserve"> por ciudad.</w:t>
      </w:r>
    </w:p>
    <w:p w14:paraId="161F33B9" w14:textId="77777777" w:rsidR="00E624E3" w:rsidRDefault="00E624E3" w:rsidP="00E624E3">
      <w:pPr>
        <w:ind w:left="360"/>
      </w:pPr>
    </w:p>
    <w:p w14:paraId="46100E95" w14:textId="77777777" w:rsidR="00F1705A" w:rsidRPr="00F1705A" w:rsidRDefault="00F1705A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e.emp_no</w:t>
      </w:r>
      <w:proofErr w:type="spellEnd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 DIRECTORES</w:t>
      </w:r>
    </w:p>
    <w:p w14:paraId="710C43D1" w14:textId="77777777" w:rsidR="00F1705A" w:rsidRPr="00F1705A" w:rsidRDefault="00F1705A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d.loc</w:t>
      </w:r>
      <w:proofErr w:type="spellEnd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CIUDAD</w:t>
      </w:r>
    </w:p>
    <w:p w14:paraId="7E929305" w14:textId="77777777" w:rsidR="00F1705A" w:rsidRPr="00F1705A" w:rsidRDefault="00F1705A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e.salario</w:t>
      </w:r>
      <w:proofErr w:type="spellEnd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SALARIOMAXIMO</w:t>
      </w:r>
    </w:p>
    <w:p w14:paraId="581F2ECF" w14:textId="77777777" w:rsidR="00F1705A" w:rsidRPr="00F1705A" w:rsidRDefault="00F1705A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>,</w:t>
      </w: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e.salario</w:t>
      </w:r>
      <w:proofErr w:type="spellEnd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SALARIOMINIMO</w:t>
      </w:r>
    </w:p>
    <w:p w14:paraId="3F53AF1D" w14:textId="77777777" w:rsidR="00F1705A" w:rsidRPr="00F1705A" w:rsidRDefault="00F1705A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 e </w:t>
      </w:r>
    </w:p>
    <w:p w14:paraId="0871C54E" w14:textId="77777777" w:rsidR="00F1705A" w:rsidRPr="00F1705A" w:rsidRDefault="00F1705A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dept d </w:t>
      </w:r>
    </w:p>
    <w:p w14:paraId="0FAAE5AE" w14:textId="77777777" w:rsidR="00F1705A" w:rsidRPr="00F1705A" w:rsidRDefault="00F1705A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e.dept_no</w:t>
      </w:r>
      <w:proofErr w:type="spellEnd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d.dept_no</w:t>
      </w:r>
      <w:proofErr w:type="spellEnd"/>
    </w:p>
    <w:p w14:paraId="2A39FB5C" w14:textId="77777777" w:rsidR="00F1705A" w:rsidRPr="00F1705A" w:rsidRDefault="00F1705A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oficio</w:t>
      </w:r>
      <w:proofErr w:type="spellEnd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F1705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'DIRECTOR'</w:t>
      </w:r>
    </w:p>
    <w:p w14:paraId="0D6CC647" w14:textId="2E41CDBB" w:rsidR="00E624E3" w:rsidRPr="00F1705A" w:rsidRDefault="00F1705A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d.loc</w:t>
      </w:r>
      <w:proofErr w:type="spellEnd"/>
    </w:p>
    <w:p w14:paraId="20FF3AB5" w14:textId="77777777" w:rsidR="00E624E3" w:rsidRDefault="00E624E3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s-ES_tradnl"/>
        </w:rPr>
      </w:pPr>
    </w:p>
    <w:p w14:paraId="7A7BEBF8" w14:textId="043636B4" w:rsidR="00F1705A" w:rsidRDefault="00F12BC0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s-ES_tradnl"/>
        </w:rPr>
      </w:pPr>
      <w:r w:rsidRPr="003F4026">
        <w:rPr>
          <w:noProof/>
        </w:rPr>
        <w:drawing>
          <wp:inline distT="0" distB="0" distL="0" distR="0" wp14:anchorId="6A339F40" wp14:editId="04B08DA2">
            <wp:extent cx="3315970" cy="731520"/>
            <wp:effectExtent l="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8E76" w14:textId="77777777" w:rsidR="00F1705A" w:rsidRDefault="00F1705A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s-ES_tradnl"/>
        </w:rPr>
      </w:pPr>
    </w:p>
    <w:p w14:paraId="6C1E515B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Averiguar la combinación de que salas podría haber por cada uno de los hospitales.</w:t>
      </w:r>
    </w:p>
    <w:p w14:paraId="62240013" w14:textId="77777777" w:rsidR="00E624E3" w:rsidRDefault="00E624E3" w:rsidP="00E624E3">
      <w:pPr>
        <w:autoSpaceDE w:val="0"/>
        <w:autoSpaceDN w:val="0"/>
        <w:adjustRightInd w:val="0"/>
        <w:ind w:left="360"/>
        <w:rPr>
          <w:b/>
          <w:bCs/>
        </w:rPr>
      </w:pPr>
    </w:p>
    <w:p w14:paraId="1A23C806" w14:textId="77777777" w:rsidR="00F1705A" w:rsidRPr="00F1705A" w:rsidRDefault="00F1705A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s.nombre</w:t>
      </w:r>
      <w:proofErr w:type="spellEnd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NOMBRESALA</w:t>
      </w:r>
    </w:p>
    <w:p w14:paraId="69BD4FF7" w14:textId="77777777" w:rsidR="00F1705A" w:rsidRPr="00F1705A" w:rsidRDefault="00F1705A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h.nombre</w:t>
      </w:r>
      <w:proofErr w:type="spellEnd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NOMBREHOSPITAL</w:t>
      </w:r>
    </w:p>
    <w:p w14:paraId="1EB1A301" w14:textId="77777777" w:rsidR="00F1705A" w:rsidRPr="00F1705A" w:rsidRDefault="00F1705A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1705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sala</w:t>
      </w:r>
      <w:proofErr w:type="spellEnd"/>
      <w:r w:rsidRPr="00F1705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</w:t>
      </w:r>
    </w:p>
    <w:p w14:paraId="1FC722E6" w14:textId="77777777" w:rsidR="00E624E3" w:rsidRPr="00F1705A" w:rsidRDefault="00F1705A" w:rsidP="00F1705A">
      <w:pPr>
        <w:pStyle w:val="Textonotapie"/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lang w:val="en-US"/>
        </w:rPr>
      </w:pPr>
      <w:r w:rsidRPr="00F1705A">
        <w:rPr>
          <w:rFonts w:ascii="Courier New" w:hAnsi="Courier New" w:cs="Courier New"/>
          <w:color w:val="008080"/>
          <w:highlight w:val="white"/>
          <w:lang w:val="en-US"/>
        </w:rPr>
        <w:t>cross</w:t>
      </w:r>
      <w:r w:rsidRPr="00F1705A"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 w:rsidRPr="00F1705A">
        <w:rPr>
          <w:rFonts w:ascii="Courier New" w:hAnsi="Courier New" w:cs="Courier New"/>
          <w:color w:val="008080"/>
          <w:highlight w:val="white"/>
          <w:lang w:val="en-US"/>
        </w:rPr>
        <w:t>join</w:t>
      </w:r>
      <w:r w:rsidRPr="00F1705A">
        <w:rPr>
          <w:rFonts w:ascii="Courier New" w:hAnsi="Courier New" w:cs="Courier New"/>
          <w:color w:val="000080"/>
          <w:highlight w:val="white"/>
          <w:lang w:val="en-US"/>
        </w:rPr>
        <w:t xml:space="preserve"> hospital h</w:t>
      </w:r>
    </w:p>
    <w:p w14:paraId="35929A9C" w14:textId="77777777" w:rsidR="00140611" w:rsidRDefault="00140611" w:rsidP="00140611">
      <w:pPr>
        <w:tabs>
          <w:tab w:val="left" w:pos="6660"/>
        </w:tabs>
        <w:rPr>
          <w:rFonts w:ascii="Verdana" w:hAnsi="Verdana"/>
          <w:sz w:val="20"/>
          <w:szCs w:val="20"/>
        </w:rPr>
      </w:pPr>
    </w:p>
    <w:p w14:paraId="54423055" w14:textId="60C691F2" w:rsidR="00F1705A" w:rsidRPr="00140611" w:rsidRDefault="00F12BC0" w:rsidP="00140611">
      <w:pPr>
        <w:tabs>
          <w:tab w:val="left" w:pos="6660"/>
        </w:tabs>
        <w:rPr>
          <w:rFonts w:ascii="Verdana" w:hAnsi="Verdana"/>
          <w:sz w:val="20"/>
          <w:szCs w:val="20"/>
        </w:rPr>
      </w:pPr>
      <w:r w:rsidRPr="003F4026">
        <w:rPr>
          <w:noProof/>
        </w:rPr>
        <w:drawing>
          <wp:inline distT="0" distB="0" distL="0" distR="0" wp14:anchorId="59713DFA" wp14:editId="5304232F">
            <wp:extent cx="2401570" cy="1184910"/>
            <wp:effectExtent l="0" t="0" r="0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05A" w:rsidRPr="00140611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8B282" w14:textId="77777777" w:rsidR="00D37EF1" w:rsidRDefault="00D37EF1">
      <w:r>
        <w:separator/>
      </w:r>
    </w:p>
  </w:endnote>
  <w:endnote w:type="continuationSeparator" w:id="0">
    <w:p w14:paraId="5FBC9419" w14:textId="77777777" w:rsidR="00D37EF1" w:rsidRDefault="00D3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1015F" w14:textId="77777777" w:rsidR="00140611" w:rsidRDefault="00140611" w:rsidP="00137EDB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3247E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508AB" w14:textId="77777777" w:rsidR="00D37EF1" w:rsidRDefault="00D37EF1">
      <w:r>
        <w:separator/>
      </w:r>
    </w:p>
  </w:footnote>
  <w:footnote w:type="continuationSeparator" w:id="0">
    <w:p w14:paraId="2A6B6C80" w14:textId="77777777" w:rsidR="00D37EF1" w:rsidRDefault="00D37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2E517" w14:textId="3C8C14E9" w:rsidR="00140611" w:rsidRPr="00897A8E" w:rsidRDefault="00F12BC0" w:rsidP="00897A8E">
    <w:pPr>
      <w:pStyle w:val="Encabezado"/>
      <w:pBdr>
        <w:bottom w:val="single" w:sz="4" w:space="1" w:color="auto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7D1C2A" wp14:editId="2123197E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0" t="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E5478" w14:textId="3F7EE253" w:rsidR="00897A8E" w:rsidRDefault="0068127C" w:rsidP="00897A8E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BD6711" wp14:editId="56D9EB20">
                                <wp:extent cx="502703" cy="184435"/>
                                <wp:effectExtent l="0" t="0" r="0" b="6350"/>
                                <wp:docPr id="16" name="Imagen 16" descr="Imagen que contiene Texto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Imagen 16" descr="Imagen que contiene Texto&#10;&#10;Descripción generada automáticamente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12839" cy="18815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7D1C2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" stroked="f">
              <v:textbox style="mso-fit-shape-to-text:t">
                <w:txbxContent>
                  <w:p w14:paraId="5FAE5478" w14:textId="3F7EE253" w:rsidR="00897A8E" w:rsidRDefault="0068127C" w:rsidP="00897A8E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1BD6711" wp14:editId="56D9EB20">
                          <wp:extent cx="502703" cy="184435"/>
                          <wp:effectExtent l="0" t="0" r="0" b="6350"/>
                          <wp:docPr id="16" name="Imagen 16" descr="Imagen que contiene Texto&#10;&#10;Descripción generada automá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Imagen 16" descr="Imagen que contiene Texto&#10;&#10;Descripción generada automáticamente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12839" cy="18815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 xml:space="preserve">BASE DE DATOS </w:t>
    </w:r>
    <w:r w:rsidR="0068127C">
      <w:rPr>
        <w:rFonts w:ascii="Tahoma" w:hAnsi="Tahoma" w:cs="Tahoma"/>
        <w:sz w:val="20"/>
        <w:szCs w:val="20"/>
      </w:rPr>
      <w:t>SQL SERVER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1416B"/>
    <w:multiLevelType w:val="hybridMultilevel"/>
    <w:tmpl w:val="C9CC49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58"/>
    <w:rsid w:val="001003B1"/>
    <w:rsid w:val="00137EDB"/>
    <w:rsid w:val="00140611"/>
    <w:rsid w:val="002D240B"/>
    <w:rsid w:val="00303C07"/>
    <w:rsid w:val="004A4198"/>
    <w:rsid w:val="00540088"/>
    <w:rsid w:val="0068127C"/>
    <w:rsid w:val="007668A9"/>
    <w:rsid w:val="00791323"/>
    <w:rsid w:val="0083247E"/>
    <w:rsid w:val="00897A8E"/>
    <w:rsid w:val="00A32D16"/>
    <w:rsid w:val="00B03958"/>
    <w:rsid w:val="00D37EF1"/>
    <w:rsid w:val="00DD6859"/>
    <w:rsid w:val="00E624E3"/>
    <w:rsid w:val="00F12BC0"/>
    <w:rsid w:val="00F1705A"/>
    <w:rsid w:val="00F2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122B6EB7"/>
  <w15:chartTrackingRefBased/>
  <w15:docId w15:val="{B7A335CF-DC7F-4C6F-B103-B44C361A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24E3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customStyle="1" w:styleId="Puesto">
    <w:name w:val="Puesto"/>
    <w:basedOn w:val="Normal"/>
    <w:qFormat/>
    <w:rsid w:val="00E624E3"/>
    <w:pPr>
      <w:ind w:left="360"/>
      <w:jc w:val="center"/>
    </w:pPr>
    <w:rPr>
      <w:rFonts w:ascii="Tahoma" w:hAnsi="Tahoma" w:cs="Tahoma"/>
      <w:b/>
      <w:bCs/>
      <w:sz w:val="22"/>
      <w:u w:val="single"/>
    </w:rPr>
  </w:style>
  <w:style w:type="paragraph" w:styleId="Textonotapie">
    <w:name w:val="footnote text"/>
    <w:basedOn w:val="Normal"/>
    <w:semiHidden/>
    <w:rsid w:val="00E62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0.png"/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ORACLE10G.dot</Template>
  <TotalTime>2</TotalTime>
  <Pages>5</Pages>
  <Words>544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DE UNION INTERNAS</vt:lpstr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DE UNION INTERNAS</dc:title>
  <dc:subject/>
  <dc:creator>Francisco García</dc:creator>
  <cp:keywords/>
  <dc:description/>
  <cp:lastModifiedBy>Francisco García Serrano</cp:lastModifiedBy>
  <cp:revision>4</cp:revision>
  <cp:lastPrinted>1899-12-31T23:00:00Z</cp:lastPrinted>
  <dcterms:created xsi:type="dcterms:W3CDTF">2020-10-01T18:55:00Z</dcterms:created>
  <dcterms:modified xsi:type="dcterms:W3CDTF">2021-10-27T16:24:00Z</dcterms:modified>
</cp:coreProperties>
</file>