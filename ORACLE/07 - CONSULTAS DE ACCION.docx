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97" w:rsidRDefault="00960515" w:rsidP="00C04397">
      <w:pPr>
        <w:pStyle w:val="Ttulo"/>
        <w:rPr>
          <w:rFonts w:ascii="Tahoma" w:hAnsi="Tahoma" w:cs="Tahoma"/>
          <w:sz w:val="22"/>
          <w:u w:val="single"/>
        </w:rPr>
      </w:pPr>
      <w:r>
        <w:rPr>
          <w:rFonts w:ascii="Tahoma" w:hAnsi="Tahoma" w:cs="Tahoma"/>
          <w:sz w:val="22"/>
          <w:u w:val="single"/>
        </w:rPr>
        <w:t>CONSULTAS DE ACCIO</w:t>
      </w:r>
      <w:r w:rsidR="00C04397">
        <w:rPr>
          <w:rFonts w:ascii="Tahoma" w:hAnsi="Tahoma" w:cs="Tahoma"/>
          <w:sz w:val="22"/>
          <w:u w:val="single"/>
        </w:rPr>
        <w:t>N</w:t>
      </w:r>
    </w:p>
    <w:p w:rsidR="00C04397" w:rsidRDefault="00C04397" w:rsidP="00C04397">
      <w:pPr>
        <w:rPr>
          <w:b/>
          <w:bCs/>
        </w:rPr>
      </w:pPr>
    </w:p>
    <w:p w:rsidR="00C04397" w:rsidRPr="00B5187A" w:rsidRDefault="00C04397" w:rsidP="00C04397">
      <w:pPr>
        <w:numPr>
          <w:ilvl w:val="0"/>
          <w:numId w:val="1"/>
        </w:numPr>
        <w:ind w:left="708"/>
        <w:rPr>
          <w:b/>
          <w:color w:val="0000FF"/>
          <w:szCs w:val="20"/>
        </w:rPr>
      </w:pPr>
      <w:r w:rsidRPr="00B5187A">
        <w:rPr>
          <w:rFonts w:ascii="Verdana" w:hAnsi="Verdana"/>
          <w:bCs/>
          <w:sz w:val="20"/>
          <w:szCs w:val="20"/>
        </w:rPr>
        <w:t xml:space="preserve">Dar de alta con fecha actual al empleado José Escriche Barrera como programador perteneciente al departamento de </w:t>
      </w:r>
      <w:r w:rsidR="00B5187A">
        <w:rPr>
          <w:rFonts w:ascii="Verdana" w:hAnsi="Verdana"/>
          <w:bCs/>
          <w:sz w:val="20"/>
          <w:szCs w:val="20"/>
        </w:rPr>
        <w:t>producción</w:t>
      </w:r>
      <w:r w:rsidRPr="00B5187A">
        <w:rPr>
          <w:rFonts w:ascii="Verdana" w:hAnsi="Verdana"/>
          <w:bCs/>
          <w:sz w:val="20"/>
          <w:szCs w:val="20"/>
        </w:rPr>
        <w:t>.  Tendrá un salario base de 70000 pts/mes y no cobrar</w:t>
      </w:r>
      <w:r w:rsidR="0000523C">
        <w:rPr>
          <w:rFonts w:ascii="Verdana" w:hAnsi="Verdana"/>
          <w:bCs/>
          <w:sz w:val="20"/>
          <w:szCs w:val="20"/>
        </w:rPr>
        <w:t>á comisión.</w:t>
      </w:r>
      <w:r w:rsidRPr="00B5187A">
        <w:rPr>
          <w:rFonts w:ascii="Verdana" w:hAnsi="Verdana"/>
          <w:bCs/>
          <w:sz w:val="20"/>
          <w:szCs w:val="20"/>
        </w:rPr>
        <w:t xml:space="preserve"> </w:t>
      </w:r>
    </w:p>
    <w:p w:rsidR="00B5187A" w:rsidRDefault="00B5187A" w:rsidP="00B5187A">
      <w:pPr>
        <w:ind w:left="708"/>
        <w:rPr>
          <w:b/>
          <w:color w:val="0000FF"/>
          <w:szCs w:val="20"/>
        </w:rPr>
      </w:pPr>
    </w:p>
    <w:p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Se quiere dar de alta un departamento de informática situado en Fuenlabrada (Madrid).</w:t>
      </w:r>
    </w:p>
    <w:p w:rsidR="00C04397" w:rsidRDefault="00C04397" w:rsidP="00C04397">
      <w:pPr>
        <w:pStyle w:val="Sangradetextonormal"/>
        <w:ind w:firstLine="0"/>
        <w:rPr>
          <w:color w:val="0000FF"/>
        </w:rPr>
      </w:pPr>
    </w:p>
    <w:p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El departamento de ventas</w:t>
      </w:r>
      <w:r w:rsidR="0000523C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por motivos peseteros</w:t>
      </w:r>
      <w:r w:rsidR="0000523C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se traslada a </w:t>
      </w:r>
      <w:r w:rsidR="0000523C">
        <w:rPr>
          <w:rFonts w:ascii="Verdana" w:hAnsi="Verdana"/>
          <w:bCs/>
          <w:sz w:val="20"/>
          <w:szCs w:val="20"/>
        </w:rPr>
        <w:t>Teruel</w:t>
      </w:r>
      <w:r>
        <w:rPr>
          <w:rFonts w:ascii="Verdana" w:hAnsi="Verdana"/>
          <w:bCs/>
          <w:sz w:val="20"/>
          <w:szCs w:val="20"/>
        </w:rPr>
        <w:t>, realizar dicha modificación.</w:t>
      </w:r>
    </w:p>
    <w:p w:rsidR="004F0EF2" w:rsidRPr="004319E3" w:rsidRDefault="004F0EF2" w:rsidP="00C04397">
      <w:pPr>
        <w:ind w:left="708"/>
        <w:rPr>
          <w:b/>
          <w:color w:val="0000FF"/>
          <w:szCs w:val="20"/>
          <w:lang w:val="en-US"/>
        </w:rPr>
      </w:pPr>
    </w:p>
    <w:p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En el departamento anterior</w:t>
      </w:r>
      <w:r w:rsidR="0000523C">
        <w:rPr>
          <w:rFonts w:ascii="Verdana" w:hAnsi="Verdana"/>
          <w:bCs/>
          <w:sz w:val="20"/>
          <w:szCs w:val="20"/>
        </w:rPr>
        <w:t xml:space="preserve"> (ventas),</w:t>
      </w:r>
      <w:r>
        <w:rPr>
          <w:rFonts w:ascii="Verdana" w:hAnsi="Verdana"/>
          <w:bCs/>
          <w:sz w:val="20"/>
          <w:szCs w:val="20"/>
        </w:rPr>
        <w:t xml:space="preserve"> se dan de alta dos empleados: Julián Romeral y Luis</w:t>
      </w:r>
      <w:r w:rsidR="00B5187A">
        <w:rPr>
          <w:rFonts w:ascii="Verdana" w:hAnsi="Verdana"/>
          <w:bCs/>
          <w:sz w:val="20"/>
          <w:szCs w:val="20"/>
        </w:rPr>
        <w:t xml:space="preserve"> Alonso.  Su salario base es el menor que cobre un empleado,</w:t>
      </w:r>
      <w:r>
        <w:rPr>
          <w:rFonts w:ascii="Verdana" w:hAnsi="Verdana"/>
          <w:bCs/>
          <w:sz w:val="20"/>
          <w:szCs w:val="20"/>
        </w:rPr>
        <w:t xml:space="preserve"> y cobrarán una comisión del 15% de </w:t>
      </w:r>
      <w:r w:rsidR="0000523C">
        <w:rPr>
          <w:rFonts w:ascii="Verdana" w:hAnsi="Verdana"/>
          <w:bCs/>
          <w:sz w:val="20"/>
          <w:szCs w:val="20"/>
        </w:rPr>
        <w:t>dicho</w:t>
      </w:r>
      <w:r>
        <w:rPr>
          <w:rFonts w:ascii="Verdana" w:hAnsi="Verdana"/>
          <w:bCs/>
          <w:sz w:val="20"/>
          <w:szCs w:val="20"/>
        </w:rPr>
        <w:t xml:space="preserve"> salario.</w:t>
      </w:r>
    </w:p>
    <w:p w:rsidR="00C04397" w:rsidRDefault="00C04397" w:rsidP="00C04397">
      <w:pPr>
        <w:ind w:left="708"/>
        <w:rPr>
          <w:b/>
          <w:color w:val="0000FF"/>
          <w:szCs w:val="20"/>
        </w:rPr>
      </w:pPr>
    </w:p>
    <w:p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Modificar la comisión de los empleados de la empresa, de forma que todos tengan un incremento del 10% del salario.</w:t>
      </w:r>
    </w:p>
    <w:p w:rsidR="00C04397" w:rsidRDefault="00C04397" w:rsidP="004F0EF2">
      <w:pPr>
        <w:ind w:left="708"/>
        <w:rPr>
          <w:bCs/>
          <w:szCs w:val="20"/>
        </w:rPr>
      </w:pPr>
    </w:p>
    <w:p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Incrementar un 5% el salario de los interinos de la plantilla que trabajen en el turno de noche.</w:t>
      </w:r>
    </w:p>
    <w:p w:rsidR="008C2720" w:rsidRPr="008C2720" w:rsidRDefault="008C2720" w:rsidP="008C2720">
      <w:pPr>
        <w:ind w:left="720"/>
        <w:rPr>
          <w:bCs/>
          <w:szCs w:val="20"/>
        </w:rPr>
      </w:pPr>
    </w:p>
    <w:p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Incrementar en </w:t>
      </w:r>
      <w:smartTag w:uri="urn:schemas-microsoft-com:office:smarttags" w:element="metricconverter">
        <w:smartTagPr>
          <w:attr w:name="ProductID" w:val="5000 Pts"/>
        </w:smartTagPr>
        <w:r>
          <w:rPr>
            <w:rFonts w:ascii="Verdana" w:hAnsi="Verdana"/>
            <w:bCs/>
            <w:sz w:val="20"/>
            <w:szCs w:val="20"/>
          </w:rPr>
          <w:t>5000 Pts</w:t>
        </w:r>
      </w:smartTag>
      <w:r>
        <w:rPr>
          <w:rFonts w:ascii="Verdana" w:hAnsi="Verdana"/>
          <w:bCs/>
          <w:sz w:val="20"/>
          <w:szCs w:val="20"/>
        </w:rPr>
        <w:t>. el salario de los empleados del departamento de ventas y del presidente, tomando en cuenta los que se dieron de alta antes que el presidente de la empresa.</w:t>
      </w:r>
    </w:p>
    <w:p w:rsidR="00C04397" w:rsidRDefault="00C04397" w:rsidP="00C04397">
      <w:pPr>
        <w:ind w:left="708"/>
        <w:rPr>
          <w:b/>
          <w:color w:val="0000FF"/>
          <w:szCs w:val="20"/>
          <w:lang w:val="es-ES_tradnl"/>
        </w:rPr>
      </w:pPr>
    </w:p>
    <w:p w:rsidR="0000523C" w:rsidRDefault="0000523C" w:rsidP="0000523C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El empleado </w:t>
      </w:r>
      <w:proofErr w:type="spellStart"/>
      <w:r>
        <w:rPr>
          <w:rFonts w:ascii="Verdana" w:hAnsi="Verdana"/>
          <w:bCs/>
          <w:sz w:val="20"/>
          <w:szCs w:val="20"/>
        </w:rPr>
        <w:t>Sanchez</w:t>
      </w:r>
      <w:proofErr w:type="spellEnd"/>
      <w:r>
        <w:rPr>
          <w:rFonts w:ascii="Verdana" w:hAnsi="Verdana"/>
          <w:bCs/>
          <w:sz w:val="20"/>
          <w:szCs w:val="20"/>
        </w:rPr>
        <w:t xml:space="preserve"> ha pasado por la derecha a un compañero.  Debe cobrar de comisión 12.000 </w:t>
      </w:r>
      <w:proofErr w:type="spellStart"/>
      <w:r>
        <w:rPr>
          <w:rFonts w:ascii="Verdana" w:hAnsi="Verdana"/>
          <w:bCs/>
          <w:sz w:val="20"/>
          <w:szCs w:val="20"/>
        </w:rPr>
        <w:t>ptas</w:t>
      </w:r>
      <w:proofErr w:type="spellEnd"/>
      <w:r>
        <w:rPr>
          <w:rFonts w:ascii="Verdana" w:hAnsi="Verdana"/>
          <w:bCs/>
          <w:sz w:val="20"/>
          <w:szCs w:val="20"/>
        </w:rPr>
        <w:t xml:space="preserve"> más que el empleado Arroyo y su sueldo se ha incrementado un 10% respecto a su compañero.</w:t>
      </w:r>
    </w:p>
    <w:p w:rsidR="0000523C" w:rsidRDefault="0000523C" w:rsidP="0000523C">
      <w:pPr>
        <w:ind w:left="720"/>
        <w:rPr>
          <w:bCs/>
          <w:szCs w:val="20"/>
        </w:rPr>
      </w:pPr>
    </w:p>
    <w:p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Se tienen que desplazar cien camas del Hospital SAN CARLOS para un Hospital de Venezuela.  Actualizar el número de camas del Hospital SAN CARLOS.</w:t>
      </w:r>
    </w:p>
    <w:p w:rsidR="00C04397" w:rsidRDefault="00C04397" w:rsidP="00C04397">
      <w:pPr>
        <w:ind w:left="708"/>
        <w:rPr>
          <w:b/>
          <w:color w:val="0000FF"/>
          <w:szCs w:val="20"/>
        </w:rPr>
      </w:pPr>
    </w:p>
    <w:p w:rsidR="00881A0C" w:rsidRDefault="00C04397" w:rsidP="00881A0C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Subir el salario y la comisión en </w:t>
      </w:r>
      <w:r w:rsidR="006C0EE1">
        <w:rPr>
          <w:rFonts w:ascii="Verdana" w:hAnsi="Verdana"/>
          <w:bCs/>
          <w:sz w:val="20"/>
          <w:szCs w:val="20"/>
        </w:rPr>
        <w:t>100000</w:t>
      </w:r>
      <w:r>
        <w:rPr>
          <w:rFonts w:ascii="Verdana" w:hAnsi="Verdana"/>
          <w:bCs/>
          <w:sz w:val="20"/>
          <w:szCs w:val="20"/>
        </w:rPr>
        <w:t xml:space="preserve"> pesetas y veinticinco mil pesetas respectivamente a los empleados que se dieron de alta en este año.</w:t>
      </w:r>
    </w:p>
    <w:p w:rsidR="00881A0C" w:rsidRDefault="00881A0C" w:rsidP="004F0EF2">
      <w:pPr>
        <w:ind w:left="708"/>
        <w:rPr>
          <w:rFonts w:ascii="Verdana" w:hAnsi="Verdana"/>
          <w:bCs/>
          <w:sz w:val="20"/>
          <w:szCs w:val="20"/>
        </w:rPr>
      </w:pPr>
    </w:p>
    <w:p w:rsidR="0000523C" w:rsidRDefault="0000523C" w:rsidP="0000523C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Ha llegado un nuevo doctor a la Paz.  Su apellido es </w:t>
      </w:r>
      <w:proofErr w:type="spellStart"/>
      <w:r>
        <w:rPr>
          <w:rFonts w:ascii="Verdana" w:hAnsi="Verdana"/>
          <w:bCs/>
          <w:sz w:val="20"/>
          <w:szCs w:val="20"/>
        </w:rPr>
        <w:t>House</w:t>
      </w:r>
      <w:proofErr w:type="spellEnd"/>
      <w:r>
        <w:rPr>
          <w:rFonts w:ascii="Verdana" w:hAnsi="Verdana"/>
          <w:bCs/>
          <w:sz w:val="20"/>
          <w:szCs w:val="20"/>
        </w:rPr>
        <w:t xml:space="preserve"> y su especialidad es Diagnostico.   Introducir el siguiente número de doctor disponible.</w:t>
      </w:r>
    </w:p>
    <w:p w:rsidR="0000523C" w:rsidRDefault="0000523C" w:rsidP="0000523C">
      <w:pPr>
        <w:ind w:left="720"/>
        <w:rPr>
          <w:bCs/>
          <w:szCs w:val="20"/>
        </w:rPr>
      </w:pPr>
    </w:p>
    <w:p w:rsidR="00881A0C" w:rsidRPr="00881A0C" w:rsidRDefault="00881A0C" w:rsidP="00881A0C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Borrar todos los empleados dados de alta entre las fechas 01/01/80 y 31/12/82.</w:t>
      </w:r>
    </w:p>
    <w:p w:rsidR="00881A0C" w:rsidRDefault="00881A0C" w:rsidP="004F0EF2">
      <w:pPr>
        <w:ind w:left="708"/>
        <w:rPr>
          <w:bCs/>
          <w:szCs w:val="20"/>
        </w:rPr>
      </w:pPr>
    </w:p>
    <w:p w:rsidR="00C04397" w:rsidRPr="00155EE5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Modificar el salario de los empleados trabajen en la paz y estén destinados a Psiquiatría.  Subirles el sueldo 20000 Ptas. más que al señor Amigo R.</w:t>
      </w:r>
    </w:p>
    <w:p w:rsidR="00155EE5" w:rsidRDefault="00155EE5" w:rsidP="004F0EF2">
      <w:pPr>
        <w:ind w:left="708"/>
        <w:rPr>
          <w:bCs/>
          <w:szCs w:val="20"/>
        </w:rPr>
      </w:pPr>
    </w:p>
    <w:p w:rsidR="006C0EE1" w:rsidRPr="003E39DF" w:rsidRDefault="00155EE5" w:rsidP="006C0EE1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Insertar un empleado con valores </w:t>
      </w:r>
      <w:proofErr w:type="spellStart"/>
      <w:r>
        <w:rPr>
          <w:rFonts w:ascii="Verdana" w:hAnsi="Verdana"/>
          <w:bCs/>
          <w:sz w:val="20"/>
          <w:szCs w:val="20"/>
        </w:rPr>
        <w:t>null</w:t>
      </w:r>
      <w:proofErr w:type="spellEnd"/>
      <w:r>
        <w:rPr>
          <w:rFonts w:ascii="Verdana" w:hAnsi="Verdana"/>
          <w:bCs/>
          <w:sz w:val="20"/>
          <w:szCs w:val="20"/>
        </w:rPr>
        <w:t xml:space="preserve"> (por </w:t>
      </w:r>
      <w:proofErr w:type="gramStart"/>
      <w:r>
        <w:rPr>
          <w:rFonts w:ascii="Verdana" w:hAnsi="Verdana"/>
          <w:bCs/>
          <w:sz w:val="20"/>
          <w:szCs w:val="20"/>
        </w:rPr>
        <w:t>ejemplo</w:t>
      </w:r>
      <w:proofErr w:type="gramEnd"/>
      <w:r>
        <w:rPr>
          <w:rFonts w:ascii="Verdana" w:hAnsi="Verdana"/>
          <w:bCs/>
          <w:sz w:val="20"/>
          <w:szCs w:val="20"/>
        </w:rPr>
        <w:t xml:space="preserve"> la comisión o el oficio), y después borrarlo</w:t>
      </w:r>
      <w:r w:rsidR="003E39DF">
        <w:rPr>
          <w:rFonts w:ascii="Verdana" w:hAnsi="Verdana"/>
          <w:bCs/>
          <w:sz w:val="20"/>
          <w:szCs w:val="20"/>
        </w:rPr>
        <w:t xml:space="preserve"> buscando como valor dicho valor </w:t>
      </w:r>
      <w:proofErr w:type="spellStart"/>
      <w:r w:rsidR="003E39DF">
        <w:rPr>
          <w:rFonts w:ascii="Verdana" w:hAnsi="Verdana"/>
          <w:bCs/>
          <w:sz w:val="20"/>
          <w:szCs w:val="20"/>
        </w:rPr>
        <w:t>null</w:t>
      </w:r>
      <w:proofErr w:type="spellEnd"/>
      <w:r w:rsidR="003E39DF">
        <w:rPr>
          <w:rFonts w:ascii="Verdana" w:hAnsi="Verdana"/>
          <w:bCs/>
          <w:sz w:val="20"/>
          <w:szCs w:val="20"/>
        </w:rPr>
        <w:t xml:space="preserve"> creado.</w:t>
      </w:r>
    </w:p>
    <w:p w:rsidR="003E39DF" w:rsidRDefault="003E39DF" w:rsidP="004F0EF2">
      <w:pPr>
        <w:ind w:left="708"/>
        <w:rPr>
          <w:bCs/>
          <w:szCs w:val="20"/>
        </w:rPr>
      </w:pPr>
    </w:p>
    <w:p w:rsidR="00C04397" w:rsidRPr="006C0EE1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Borrar los empleados cuyo nombre de departamento sea producción.</w:t>
      </w:r>
    </w:p>
    <w:p w:rsidR="006C0EE1" w:rsidRDefault="006C0EE1" w:rsidP="004F0EF2">
      <w:pPr>
        <w:ind w:left="708"/>
        <w:rPr>
          <w:bCs/>
          <w:szCs w:val="20"/>
        </w:rPr>
      </w:pPr>
    </w:p>
    <w:p w:rsidR="006C0EE1" w:rsidRPr="00D00651" w:rsidRDefault="006C0EE1" w:rsidP="006C0EE1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Borrar todos los registros de la tabla </w:t>
      </w:r>
      <w:proofErr w:type="spellStart"/>
      <w:r>
        <w:rPr>
          <w:rFonts w:ascii="Verdana" w:hAnsi="Verdana"/>
          <w:bCs/>
          <w:sz w:val="20"/>
          <w:szCs w:val="20"/>
        </w:rPr>
        <w:t>Emp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r w:rsidR="00981A31">
        <w:rPr>
          <w:rFonts w:ascii="Verdana" w:hAnsi="Verdana"/>
          <w:bCs/>
          <w:sz w:val="20"/>
          <w:szCs w:val="20"/>
        </w:rPr>
        <w:t xml:space="preserve">sin </w:t>
      </w:r>
      <w:proofErr w:type="spellStart"/>
      <w:r w:rsidR="00981A31">
        <w:rPr>
          <w:rFonts w:ascii="Verdana" w:hAnsi="Verdana"/>
          <w:bCs/>
          <w:sz w:val="20"/>
          <w:szCs w:val="20"/>
        </w:rPr>
        <w:t>delete</w:t>
      </w:r>
      <w:proofErr w:type="spellEnd"/>
      <w:r>
        <w:rPr>
          <w:rFonts w:ascii="Verdana" w:hAnsi="Verdana"/>
          <w:bCs/>
          <w:sz w:val="20"/>
          <w:szCs w:val="20"/>
        </w:rPr>
        <w:t>.</w:t>
      </w:r>
    </w:p>
    <w:p w:rsidR="00D00651" w:rsidRDefault="00D00651" w:rsidP="00D00651">
      <w:pPr>
        <w:pStyle w:val="Prrafodelista"/>
        <w:rPr>
          <w:bCs/>
          <w:szCs w:val="20"/>
        </w:rPr>
      </w:pPr>
    </w:p>
    <w:p w:rsidR="00D00651" w:rsidRPr="00D00651" w:rsidRDefault="00D00651" w:rsidP="006C0EE1">
      <w:pPr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bookmarkStart w:id="0" w:name="_GoBack"/>
      <w:r w:rsidRPr="00D00651">
        <w:rPr>
          <w:rFonts w:ascii="Verdana" w:hAnsi="Verdana"/>
          <w:b/>
          <w:bCs/>
          <w:sz w:val="20"/>
          <w:szCs w:val="20"/>
        </w:rPr>
        <w:lastRenderedPageBreak/>
        <w:t>Volver a ejecutar los SCRIPTS de BBDD para dejar la base de datos intacta para el siguiente módulo.</w:t>
      </w:r>
    </w:p>
    <w:bookmarkEnd w:id="0"/>
    <w:p w:rsidR="006C0EE1" w:rsidRDefault="006C0EE1" w:rsidP="004F0EF2">
      <w:pPr>
        <w:ind w:left="708"/>
        <w:rPr>
          <w:bCs/>
          <w:szCs w:val="20"/>
        </w:rPr>
      </w:pPr>
    </w:p>
    <w:sectPr w:rsidR="006C0EE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743" w:rsidRDefault="00EB5743">
      <w:r>
        <w:separator/>
      </w:r>
    </w:p>
  </w:endnote>
  <w:endnote w:type="continuationSeparator" w:id="0">
    <w:p w:rsidR="00EB5743" w:rsidRDefault="00EB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00651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743" w:rsidRDefault="00EB5743">
      <w:r>
        <w:separator/>
      </w:r>
    </w:p>
  </w:footnote>
  <w:footnote w:type="continuationSeparator" w:id="0">
    <w:p w:rsidR="00EB5743" w:rsidRDefault="00EB5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611" w:rsidRPr="00897A8E" w:rsidRDefault="00960515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7A8E" w:rsidRDefault="00960515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148080" cy="23368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8080" cy="233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" stroked="f">
              <v:textbox style="mso-fit-shape-to-text:t">
                <w:txbxContent>
                  <w:p w:rsidR="00897A8E" w:rsidRDefault="00960515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148080" cy="23368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8080" cy="233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897A8E" w:rsidRP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772DD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0C"/>
    <w:rsid w:val="0000523C"/>
    <w:rsid w:val="000874B8"/>
    <w:rsid w:val="001003B1"/>
    <w:rsid w:val="00100D9D"/>
    <w:rsid w:val="00126C69"/>
    <w:rsid w:val="00137EDB"/>
    <w:rsid w:val="00140611"/>
    <w:rsid w:val="00155EE5"/>
    <w:rsid w:val="00210CF7"/>
    <w:rsid w:val="00245DF5"/>
    <w:rsid w:val="002C5851"/>
    <w:rsid w:val="002D240B"/>
    <w:rsid w:val="002F67A2"/>
    <w:rsid w:val="00303C07"/>
    <w:rsid w:val="003A5D73"/>
    <w:rsid w:val="003E39DF"/>
    <w:rsid w:val="004319E3"/>
    <w:rsid w:val="00485FA7"/>
    <w:rsid w:val="00491363"/>
    <w:rsid w:val="004F0EF2"/>
    <w:rsid w:val="005156E0"/>
    <w:rsid w:val="00582AD2"/>
    <w:rsid w:val="006C0EE1"/>
    <w:rsid w:val="006D77CE"/>
    <w:rsid w:val="007643A9"/>
    <w:rsid w:val="007A2DEA"/>
    <w:rsid w:val="007B3234"/>
    <w:rsid w:val="00881A0C"/>
    <w:rsid w:val="00897A8E"/>
    <w:rsid w:val="008C2720"/>
    <w:rsid w:val="00960515"/>
    <w:rsid w:val="00981A31"/>
    <w:rsid w:val="009851D2"/>
    <w:rsid w:val="00997334"/>
    <w:rsid w:val="00A32D16"/>
    <w:rsid w:val="00AC76C5"/>
    <w:rsid w:val="00B113BC"/>
    <w:rsid w:val="00B5187A"/>
    <w:rsid w:val="00C04397"/>
    <w:rsid w:val="00C61BB3"/>
    <w:rsid w:val="00C7184B"/>
    <w:rsid w:val="00C72919"/>
    <w:rsid w:val="00C94140"/>
    <w:rsid w:val="00CC2A4A"/>
    <w:rsid w:val="00D00651"/>
    <w:rsid w:val="00DD6859"/>
    <w:rsid w:val="00E84FA5"/>
    <w:rsid w:val="00EB5743"/>
    <w:rsid w:val="00ED2AEA"/>
    <w:rsid w:val="00ED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DED904F"/>
  <w15:chartTrackingRefBased/>
  <w15:docId w15:val="{4A095DFC-1A9E-4518-9D46-10ABBF47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397"/>
    <w:rPr>
      <w:sz w:val="24"/>
      <w:szCs w:val="24"/>
    </w:rPr>
  </w:style>
  <w:style w:type="paragraph" w:styleId="Ttulo1">
    <w:name w:val="heading 1"/>
    <w:basedOn w:val="Normal"/>
    <w:next w:val="Normal"/>
    <w:qFormat/>
    <w:rsid w:val="00C04397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C04397"/>
    <w:pPr>
      <w:keepNext/>
      <w:ind w:left="708"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tulo">
    <w:name w:val="Title"/>
    <w:basedOn w:val="Normal"/>
    <w:qFormat/>
    <w:rsid w:val="00C04397"/>
    <w:pPr>
      <w:jc w:val="center"/>
    </w:pPr>
    <w:rPr>
      <w:b/>
      <w:bCs/>
    </w:rPr>
  </w:style>
  <w:style w:type="paragraph" w:styleId="Sangradetextonormal">
    <w:name w:val="Body Text Indent"/>
    <w:basedOn w:val="Normal"/>
    <w:rsid w:val="00C04397"/>
    <w:pPr>
      <w:ind w:left="708" w:firstLine="708"/>
    </w:pPr>
  </w:style>
  <w:style w:type="paragraph" w:styleId="Prrafodelista">
    <w:name w:val="List Paragraph"/>
    <w:basedOn w:val="Normal"/>
    <w:uiPriority w:val="34"/>
    <w:qFormat/>
    <w:rsid w:val="00D0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</Template>
  <TotalTime>2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ACCIÓN</vt:lpstr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ACCIÓN</dc:title>
  <dc:subject/>
  <dc:creator>sd</dc:creator>
  <cp:keywords/>
  <dc:description/>
  <cp:lastModifiedBy>Tarde</cp:lastModifiedBy>
  <cp:revision>4</cp:revision>
  <cp:lastPrinted>1899-12-31T23:00:00Z</cp:lastPrinted>
  <dcterms:created xsi:type="dcterms:W3CDTF">2018-11-20T15:40:00Z</dcterms:created>
  <dcterms:modified xsi:type="dcterms:W3CDTF">2019-06-14T17:06:00Z</dcterms:modified>
</cp:coreProperties>
</file>