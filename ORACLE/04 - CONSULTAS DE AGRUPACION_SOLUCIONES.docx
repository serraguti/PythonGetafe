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DE85" w14:textId="77777777" w:rsidR="00564F34" w:rsidRDefault="00A50297" w:rsidP="00564F34">
      <w:pPr>
        <w:pStyle w:val="Ttulo1"/>
      </w:pPr>
      <w:r>
        <w:t>CONSULTAS DE AGRUPACION</w:t>
      </w:r>
    </w:p>
    <w:p w14:paraId="3213714E" w14:textId="77777777" w:rsidR="00564F34" w:rsidRDefault="00564F34" w:rsidP="00564F34"/>
    <w:p w14:paraId="2EEE80C6" w14:textId="77777777" w:rsidR="00A50297" w:rsidRDefault="00A50297" w:rsidP="00A50297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14:paraId="66354A1B" w14:textId="5F0E3C4F" w:rsidR="00A50297" w:rsidRPr="00A00339" w:rsidRDefault="00A50297" w:rsidP="00A50297">
      <w:pPr>
        <w:ind w:firstLine="360"/>
      </w:pPr>
      <w:r w:rsidRPr="00A00339">
        <w:tab/>
      </w:r>
    </w:p>
    <w:p w14:paraId="2568D0A5" w14:textId="77777777" w:rsidR="00A50297" w:rsidRPr="00A00339" w:rsidRDefault="00A50297" w:rsidP="00A50297">
      <w:pPr>
        <w:ind w:left="360"/>
      </w:pPr>
    </w:p>
    <w:p w14:paraId="41190476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Encontrar el salario más alto, mas bajo y la diferencia entre ambos de todos los empleados con oficio EMPLEADO.</w:t>
      </w:r>
    </w:p>
    <w:p w14:paraId="77CCF762" w14:textId="77777777" w:rsidR="00A50297" w:rsidRDefault="00A50297" w:rsidP="00A50297">
      <w:pPr>
        <w:rPr>
          <w:color w:val="0000FF"/>
        </w:rPr>
      </w:pPr>
    </w:p>
    <w:p w14:paraId="0D3B669C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14:paraId="3ADC39D3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14:paraId="2DA3349C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9262028" w14:textId="77777777" w:rsidR="00A50297" w:rsidRDefault="00A50297" w:rsidP="00A50297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'EMPLEADO'</w:t>
      </w:r>
    </w:p>
    <w:p w14:paraId="76AC966A" w14:textId="77777777" w:rsidR="00A50297" w:rsidRDefault="00A50297" w:rsidP="00A50297">
      <w:pPr>
        <w:ind w:left="360"/>
        <w:rPr>
          <w:lang w:val="en-GB"/>
        </w:rPr>
      </w:pPr>
    </w:p>
    <w:p w14:paraId="56135253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14:paraId="3E4A10B2" w14:textId="77777777" w:rsidR="00A50297" w:rsidRDefault="00A50297" w:rsidP="00A50297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14:paraId="3A6F4EA3" w14:textId="77777777" w:rsidR="00A50297" w:rsidRDefault="00A50297" w:rsidP="00A5029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SALARIOMAXIMO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5B28921D" w14:textId="77777777" w:rsidR="00A50297" w:rsidRDefault="00A50297" w:rsidP="00A50297">
      <w:pPr>
        <w:ind w:left="360"/>
      </w:pPr>
    </w:p>
    <w:p w14:paraId="3E7A46A4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personas que realizan cada oficio en cada departamento.</w:t>
      </w:r>
    </w:p>
    <w:p w14:paraId="73F4CED4" w14:textId="77777777" w:rsidR="00A50297" w:rsidRDefault="00A50297" w:rsidP="00A50297">
      <w:pPr>
        <w:rPr>
          <w:color w:val="0000FF"/>
        </w:rPr>
      </w:pPr>
    </w:p>
    <w:p w14:paraId="11AF7F46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4B25542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187D7AA1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20D62810" w14:textId="77777777" w:rsidR="00A50297" w:rsidRDefault="00A50297" w:rsidP="00A5029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52CBC2C8" w14:textId="77777777" w:rsidR="00A50297" w:rsidRDefault="00A50297" w:rsidP="00A50297">
      <w:pPr>
        <w:ind w:left="360"/>
        <w:rPr>
          <w:lang w:val="es-ES_tradnl"/>
        </w:rPr>
      </w:pPr>
    </w:p>
    <w:p w14:paraId="6DFC4BBE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Buscar aquellos departamentos con cuatro o más personas trabajando.</w:t>
      </w:r>
    </w:p>
    <w:p w14:paraId="02F2B71B" w14:textId="77777777" w:rsidR="00A50297" w:rsidRDefault="00A50297" w:rsidP="00A50297">
      <w:pPr>
        <w:pStyle w:val="Sangra2detindependiente"/>
        <w:ind w:left="360"/>
        <w:rPr>
          <w:color w:val="0000FF"/>
          <w:lang w:val="es-ES_tradnl"/>
        </w:rPr>
      </w:pPr>
    </w:p>
    <w:p w14:paraId="34673CAF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</w:p>
    <w:p w14:paraId="778FD00D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</w:p>
    <w:p w14:paraId="632D88B1" w14:textId="77777777" w:rsidR="00564F34" w:rsidRDefault="00A50297" w:rsidP="00A50297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3</w:t>
      </w:r>
    </w:p>
    <w:p w14:paraId="64E1E5CF" w14:textId="77777777" w:rsidR="00A50297" w:rsidRDefault="00A50297" w:rsidP="00A50297">
      <w:pPr>
        <w:jc w:val="center"/>
        <w:rPr>
          <w:lang w:val="en-GB"/>
        </w:rPr>
      </w:pPr>
    </w:p>
    <w:p w14:paraId="493A2B89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directores que existen por departamento.</w:t>
      </w:r>
    </w:p>
    <w:p w14:paraId="57A511D7" w14:textId="77777777" w:rsidR="00564F34" w:rsidRDefault="00564F34" w:rsidP="00564F34"/>
    <w:p w14:paraId="72AA5499" w14:textId="77777777" w:rsidR="00A50297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NUMEROEMPLEADOS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</w:p>
    <w:p w14:paraId="0B7C5637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14:paraId="3C042D5C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'DIRECTOR'</w:t>
      </w:r>
    </w:p>
    <w:p w14:paraId="074CF0CD" w14:textId="77777777" w:rsidR="00564F34" w:rsidRDefault="00564F34" w:rsidP="00564F34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</w:p>
    <w:p w14:paraId="2DBE9BCD" w14:textId="77777777" w:rsidR="00564F34" w:rsidRDefault="00564F34" w:rsidP="00564F34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046BCB36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el número de enfermeros, enfermeras e interinos que hay en la plantilla, ordenados por la función.</w:t>
      </w:r>
    </w:p>
    <w:p w14:paraId="365F91E3" w14:textId="77777777" w:rsidR="00564F34" w:rsidRDefault="00564F34" w:rsidP="00564F34">
      <w:pPr>
        <w:rPr>
          <w:color w:val="0000FF"/>
        </w:rPr>
      </w:pPr>
    </w:p>
    <w:p w14:paraId="7A4114A6" w14:textId="77777777" w:rsidR="00564F34" w:rsidRDefault="00564F34" w:rsidP="00A00339">
      <w:pPr>
        <w:rPr>
          <w:rFonts w:ascii="Verdana" w:hAnsi="Verdana"/>
          <w:sz w:val="20"/>
        </w:rPr>
      </w:pPr>
      <w:r>
        <w:rPr>
          <w:lang w:val="es-ES_tradnl"/>
        </w:rPr>
        <w:br w:type="page"/>
      </w:r>
      <w:r>
        <w:rPr>
          <w:rFonts w:ascii="Verdana" w:hAnsi="Verdana"/>
          <w:sz w:val="20"/>
        </w:rPr>
        <w:lastRenderedPageBreak/>
        <w:t>Visualizar departamentos, oficios y número de personas, para aquellos departamentos que tengan dos o más personas trabajando en el mismo oficio.</w:t>
      </w:r>
    </w:p>
    <w:p w14:paraId="2DC22961" w14:textId="77777777" w:rsidR="00564F34" w:rsidRDefault="00564F34" w:rsidP="00564F34"/>
    <w:p w14:paraId="0CBA387F" w14:textId="77777777" w:rsidR="00564F34" w:rsidRPr="00A00339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 </w:t>
      </w:r>
    </w:p>
    <w:p w14:paraId="5F1613D6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,count(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PERSONAS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  <w:lang w:val="en-GB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6D03DF51" w14:textId="77777777" w:rsidR="00A50297" w:rsidRPr="00A00339" w:rsidRDefault="00564F34" w:rsidP="00564F34">
      <w:pPr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oficio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dept_no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oficio  </w:t>
      </w:r>
    </w:p>
    <w:p w14:paraId="489B19D1" w14:textId="77777777" w:rsidR="00564F34" w:rsidRDefault="00564F34" w:rsidP="00564F34">
      <w:pPr>
        <w:ind w:left="360"/>
        <w:rPr>
          <w:lang w:val="en-GB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having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013A3647" w14:textId="77777777" w:rsidR="00564F34" w:rsidRDefault="00564F34" w:rsidP="00564F34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314102FB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14:paraId="261C3213" w14:textId="77777777" w:rsidR="00564F34" w:rsidRDefault="00564F34" w:rsidP="00564F34">
      <w:pPr>
        <w:ind w:left="360"/>
      </w:pPr>
    </w:p>
    <w:p w14:paraId="22B9CE8B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EMPLEADOS</w:t>
      </w:r>
    </w:p>
    <w:p w14:paraId="4D357F34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14:paraId="185DC1C7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14:paraId="5FDF9CEC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</w:p>
    <w:p w14:paraId="2093FB54" w14:textId="77777777" w:rsidR="00A50297" w:rsidRDefault="00564F34" w:rsidP="00564F34">
      <w:pPr>
        <w:pStyle w:val="Sangra2detindependien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avg(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MEDIA</w:t>
      </w:r>
    </w:p>
    <w:p w14:paraId="681D8713" w14:textId="77777777" w:rsidR="00564F34" w:rsidRDefault="00564F34" w:rsidP="00564F34">
      <w:pPr>
        <w:pStyle w:val="Sangra2detindependiente"/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oficio</w:t>
      </w:r>
    </w:p>
    <w:p w14:paraId="4FD3E1A2" w14:textId="77777777" w:rsidR="00564F34" w:rsidRDefault="00564F34" w:rsidP="00564F34">
      <w:pPr>
        <w:ind w:left="360"/>
        <w:jc w:val="center"/>
        <w:rPr>
          <w:lang w:val="en-GB"/>
        </w:rPr>
      </w:pPr>
    </w:p>
    <w:p w14:paraId="0E83D5C0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valor medio de las camas que existen para cada nombre de sala. Indicar el nombre de cada sala y el número de cada una de ellas.</w:t>
      </w:r>
    </w:p>
    <w:p w14:paraId="377AE3AD" w14:textId="77777777" w:rsidR="00564F34" w:rsidRPr="00A00339" w:rsidRDefault="00564F34" w:rsidP="00564F34">
      <w:pPr>
        <w:jc w:val="center"/>
      </w:pPr>
    </w:p>
    <w:p w14:paraId="007D3E71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 de la plantilla de la sala 6, según la función que realizan. Indicar la función y el número de empleados.</w:t>
      </w:r>
    </w:p>
    <w:p w14:paraId="5FD11951" w14:textId="77777777" w:rsidR="00564F34" w:rsidRDefault="00564F34" w:rsidP="00564F34">
      <w:pPr>
        <w:rPr>
          <w:color w:val="0000FF"/>
        </w:rPr>
      </w:pPr>
    </w:p>
    <w:p w14:paraId="7C4EE8E3" w14:textId="77777777" w:rsidR="00564F34" w:rsidRDefault="00564F34" w:rsidP="00564F34"/>
    <w:p w14:paraId="7A4955BB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Averiguar los últimos empleados que se dieron de alta en la empresa en cada uno de los oficios, ordenados por la fecha.</w:t>
      </w:r>
    </w:p>
    <w:p w14:paraId="6A6ADE24" w14:textId="77777777" w:rsidR="00A50297" w:rsidRDefault="00A50297" w:rsidP="00A50297"/>
    <w:p w14:paraId="20D90AFC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>fecha_alt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="00E0545A"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AS FECHAMAXIMA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1871B58" w14:textId="77777777" w:rsidR="00A50297" w:rsidRPr="00A00339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Oficio </w:t>
      </w:r>
      <w:r w:rsidRPr="00A00339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A0033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emp</w:t>
      </w:r>
    </w:p>
    <w:p w14:paraId="7730E8D7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oficio</w:t>
      </w:r>
    </w:p>
    <w:p w14:paraId="2A617332" w14:textId="77777777" w:rsidR="00A50297" w:rsidRDefault="00A50297" w:rsidP="00A50297">
      <w:pPr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778D1F00" w14:textId="77777777" w:rsidR="00A50297" w:rsidRDefault="00A50297" w:rsidP="00A50297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7BEB3B08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hombres y el número de mujeres que hay entre los enfermos.</w:t>
      </w:r>
    </w:p>
    <w:p w14:paraId="7AA6E562" w14:textId="77777777" w:rsidR="00564F34" w:rsidRPr="00A00339" w:rsidRDefault="00564F34" w:rsidP="00564F34">
      <w:pPr>
        <w:ind w:left="360"/>
      </w:pPr>
    </w:p>
    <w:p w14:paraId="6FBACED2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14:paraId="6C9D2F9E" w14:textId="77777777" w:rsidR="00564F34" w:rsidRDefault="00564F34" w:rsidP="00564F34"/>
    <w:p w14:paraId="3CCE33A2" w14:textId="77777777" w:rsidR="00564F34" w:rsidRPr="00A00339" w:rsidRDefault="00564F34" w:rsidP="00564F34">
      <w:pPr>
        <w:ind w:left="360"/>
      </w:pPr>
    </w:p>
    <w:p w14:paraId="4D9FA1C5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número de salas que existen en cada hospital.</w:t>
      </w:r>
    </w:p>
    <w:p w14:paraId="000DED32" w14:textId="77777777" w:rsidR="00A50297" w:rsidRDefault="00A50297" w:rsidP="00A50297"/>
    <w:p w14:paraId="3151367C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NUMEROSALAS</w:t>
      </w:r>
    </w:p>
    <w:p w14:paraId="13A40A0B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</w:t>
      </w:r>
    </w:p>
    <w:p w14:paraId="172204B1" w14:textId="77777777" w:rsidR="00A50297" w:rsidRDefault="00A50297" w:rsidP="00A50297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hospital_cod</w:t>
      </w:r>
    </w:p>
    <w:p w14:paraId="0F1AB2BA" w14:textId="77777777" w:rsidR="00A50297" w:rsidRDefault="00A50297" w:rsidP="00A50297">
      <w:pPr>
        <w:ind w:left="360"/>
        <w:rPr>
          <w:lang w:val="en-GB"/>
        </w:rPr>
      </w:pPr>
    </w:p>
    <w:p w14:paraId="0E47346F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enfermeras que existan por cada sala.</w:t>
      </w:r>
    </w:p>
    <w:p w14:paraId="5CB335E7" w14:textId="77777777" w:rsidR="00A50297" w:rsidRDefault="00A50297" w:rsidP="00A50297">
      <w:pPr>
        <w:pStyle w:val="Encabezado"/>
        <w:tabs>
          <w:tab w:val="clear" w:pos="4252"/>
          <w:tab w:val="clear" w:pos="8504"/>
        </w:tabs>
      </w:pPr>
    </w:p>
    <w:p w14:paraId="6227C5DE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PERSONAS</w:t>
      </w:r>
    </w:p>
    <w:p w14:paraId="2ADEC585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sala_cod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plantilla</w:t>
      </w:r>
    </w:p>
    <w:p w14:paraId="3F4C3A10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'ENFERMERA'</w:t>
      </w:r>
    </w:p>
    <w:p w14:paraId="6A5C3ADF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sala_cod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Funcion</w:t>
      </w:r>
    </w:p>
    <w:p w14:paraId="6F4B6CA7" w14:textId="77777777" w:rsidR="00A50297" w:rsidRPr="00A00339" w:rsidRDefault="00A50297" w:rsidP="00A50297">
      <w:pPr>
        <w:ind w:left="360"/>
        <w:rPr>
          <w:rFonts w:ascii="Verdana" w:hAnsi="Verdana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3B94353C" w14:textId="77777777" w:rsidR="00564F34" w:rsidRDefault="00564F34" w:rsidP="00564F34">
      <w:pPr>
        <w:ind w:left="360"/>
        <w:rPr>
          <w:lang w:val="en-GB"/>
        </w:rPr>
      </w:pPr>
    </w:p>
    <w:p w14:paraId="3FCB0E4C" w14:textId="77777777" w:rsidR="00140611" w:rsidRPr="00A00339" w:rsidRDefault="00140611" w:rsidP="00140611">
      <w:pPr>
        <w:tabs>
          <w:tab w:val="left" w:pos="6660"/>
        </w:tabs>
        <w:rPr>
          <w:rFonts w:ascii="Verdana" w:hAnsi="Verdana"/>
          <w:sz w:val="20"/>
          <w:szCs w:val="20"/>
          <w:lang w:val="en-US"/>
        </w:rPr>
      </w:pPr>
    </w:p>
    <w:sectPr w:rsidR="00140611" w:rsidRPr="00A0033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DDCD7" w14:textId="77777777" w:rsidR="000C0B04" w:rsidRDefault="000C0B04">
      <w:r>
        <w:separator/>
      </w:r>
    </w:p>
  </w:endnote>
  <w:endnote w:type="continuationSeparator" w:id="0">
    <w:p w14:paraId="027C3260" w14:textId="77777777" w:rsidR="000C0B04" w:rsidRDefault="000C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6ECC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545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81F9E" w14:textId="77777777" w:rsidR="000C0B04" w:rsidRDefault="000C0B04">
      <w:r>
        <w:separator/>
      </w:r>
    </w:p>
  </w:footnote>
  <w:footnote w:type="continuationSeparator" w:id="0">
    <w:p w14:paraId="7E51A9BB" w14:textId="77777777" w:rsidR="000C0B04" w:rsidRDefault="000C0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D3D4" w14:textId="77777777" w:rsidR="00140611" w:rsidRPr="00897A8E" w:rsidRDefault="00A50297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51C8FD" wp14:editId="4A986ED2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0511E" w14:textId="77777777" w:rsidR="00897A8E" w:rsidRDefault="00A50297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E10494" wp14:editId="70796CEB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 stroked="f">
              <v:textbox style="mso-fit-shape-to-text:t">
                <w:txbxContent>
                  <w:p w:rsidR="00897A8E" w:rsidRDefault="00A50297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0D46"/>
    <w:multiLevelType w:val="hybridMultilevel"/>
    <w:tmpl w:val="B83EA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4274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97"/>
    <w:rsid w:val="000C0B04"/>
    <w:rsid w:val="001003B1"/>
    <w:rsid w:val="00137EDB"/>
    <w:rsid w:val="00140611"/>
    <w:rsid w:val="002D240B"/>
    <w:rsid w:val="00303C07"/>
    <w:rsid w:val="00564F34"/>
    <w:rsid w:val="00846653"/>
    <w:rsid w:val="00897A8E"/>
    <w:rsid w:val="00A00339"/>
    <w:rsid w:val="00A32D16"/>
    <w:rsid w:val="00A50297"/>
    <w:rsid w:val="00D77DD8"/>
    <w:rsid w:val="00DD6859"/>
    <w:rsid w:val="00E0545A"/>
    <w:rsid w:val="00E05A4F"/>
    <w:rsid w:val="00E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33F601"/>
  <w15:chartTrackingRefBased/>
  <w15:docId w15:val="{8A0327E3-E8CB-459D-92D2-7F271F4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F34"/>
    <w:rPr>
      <w:sz w:val="24"/>
      <w:szCs w:val="24"/>
    </w:rPr>
  </w:style>
  <w:style w:type="paragraph" w:styleId="Ttulo1">
    <w:name w:val="heading 1"/>
    <w:basedOn w:val="Normal"/>
    <w:next w:val="Normal"/>
    <w:qFormat/>
    <w:rsid w:val="00564F34"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Sangra2detindependiente">
    <w:name w:val="Body Text Indent 2"/>
    <w:basedOn w:val="Normal"/>
    <w:rsid w:val="00564F34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3B8F-47FD-45CC-9FE6-DB709B99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I:\SEGURIDAD NOVIEMBRE 2 (PORTATIL)\PLANTILLAS WORD 2005\ORACLE10G.dot</Template>
  <TotalTime>1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AGRUPACIÓN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AGRUPACIÓN</dc:title>
  <dc:subject/>
  <dc:creator>Francisco García</dc:creator>
  <cp:keywords/>
  <dc:description/>
  <cp:lastModifiedBy>Francisco García Serrano</cp:lastModifiedBy>
  <cp:revision>2</cp:revision>
  <cp:lastPrinted>1900-01-01T00:14:44Z</cp:lastPrinted>
  <dcterms:created xsi:type="dcterms:W3CDTF">2025-02-18T16:07:00Z</dcterms:created>
  <dcterms:modified xsi:type="dcterms:W3CDTF">2025-02-18T16:07:00Z</dcterms:modified>
</cp:coreProperties>
</file>