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1C1778" w:rsidP="001C1778" w:rsidRDefault="001C1778" w14:paraId="2AED60E3" wp14:textId="77777777">
      <w:pPr>
        <w:pStyle w:val="Ttulo"/>
        <w:rPr>
          <w:rFonts w:ascii="Tahoma" w:hAnsi="Tahoma" w:cs="Tahoma"/>
          <w:sz w:val="22"/>
          <w:u w:val="single"/>
        </w:rPr>
      </w:pPr>
      <w:r>
        <w:rPr>
          <w:rFonts w:ascii="Tahoma" w:hAnsi="Tahoma" w:cs="Tahoma"/>
          <w:sz w:val="22"/>
          <w:u w:val="single"/>
        </w:rPr>
        <w:t>ESTRUCTURA BASE DE DATOS HOSPITAL</w:t>
      </w:r>
    </w:p>
    <w:p xmlns:wp14="http://schemas.microsoft.com/office/word/2010/wordml" w:rsidR="001C1778" w:rsidP="001C1778" w:rsidRDefault="001C1778" w14:paraId="672A6659" wp14:textId="77777777">
      <w:pPr>
        <w:pStyle w:val="Ttulo"/>
      </w:pPr>
    </w:p>
    <w:p xmlns:wp14="http://schemas.microsoft.com/office/word/2010/wordml" w:rsidR="001C1778" w:rsidP="001C1778" w:rsidRDefault="001C1778" w14:paraId="3F81B0CE" wp14:textId="77777777">
      <w:pPr>
        <w:pStyle w:val="Ttul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RELACIONES ENTRE TABLAS</w:t>
      </w:r>
    </w:p>
    <w:p xmlns:wp14="http://schemas.microsoft.com/office/word/2010/wordml" w:rsidR="001C1778" w:rsidP="001C1778" w:rsidRDefault="001C1778" w14:paraId="0A37501D" wp14:textId="77777777">
      <w:pPr>
        <w:jc w:val="center"/>
      </w:pPr>
    </w:p>
    <w:p xmlns:wp14="http://schemas.microsoft.com/office/word/2010/wordml" w:rsidR="001C1778" w:rsidP="001C1778" w:rsidRDefault="000E6846" w14:paraId="5DAB6C7B" wp14:textId="77777777">
      <w:pPr>
        <w:jc w:val="center"/>
      </w:pPr>
      <w:r>
        <w:drawing>
          <wp:inline xmlns:wp14="http://schemas.microsoft.com/office/word/2010/wordprocessingDrawing" wp14:editId="579FDE6E" wp14:anchorId="460E2F76">
            <wp:extent cx="5227954" cy="8112758"/>
            <wp:effectExtent l="0" t="0" r="0" b="0"/>
            <wp:docPr id="11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33995a036d2243c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" t="11221" r="28932" b="1527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7954" cy="811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1BD87007" wp14:textId="77777777">
      <w:pPr>
        <w:pStyle w:val="Ttulo"/>
        <w:rPr>
          <w:b w:val="0"/>
          <w:bCs w:val="0"/>
          <w:u w:val="single"/>
        </w:rPr>
      </w:pPr>
      <w:r>
        <w:br w:type="page"/>
      </w:r>
      <w:r>
        <w:rPr>
          <w:rFonts w:ascii="Verdana" w:hAnsi="Verdana"/>
          <w:sz w:val="20"/>
          <w:u w:val="single"/>
        </w:rPr>
        <w:t>TIPOS DE DATOS DE LAS COLUMNAS</w:t>
      </w:r>
    </w:p>
    <w:p xmlns:wp14="http://schemas.microsoft.com/office/word/2010/wordml" w:rsidR="001C1778" w:rsidP="001C1778" w:rsidRDefault="001C1778" w14:paraId="02EB378F" wp14:textId="77777777">
      <w:pPr>
        <w:rPr>
          <w:b/>
          <w:bCs/>
        </w:rPr>
      </w:pPr>
    </w:p>
    <w:p xmlns:wp14="http://schemas.microsoft.com/office/word/2010/wordml" w:rsidR="001C1778" w:rsidP="001C1778" w:rsidRDefault="001C1778" w14:paraId="12B959A1" wp14:textId="77777777">
      <w:pPr>
        <w:pStyle w:val="Ttulo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EMP</w:t>
      </w:r>
    </w:p>
    <w:p xmlns:wp14="http://schemas.microsoft.com/office/word/2010/wordml" w:rsidR="001C1778" w:rsidP="001C1778" w:rsidRDefault="001C1778" w14:paraId="6A05A809" wp14:textId="77777777">
      <w:pPr>
        <w:jc w:val="center"/>
      </w:pPr>
    </w:p>
    <w:p xmlns:wp14="http://schemas.microsoft.com/office/word/2010/wordml" w:rsidR="001C1778" w:rsidP="001C1778" w:rsidRDefault="000E6846" w14:paraId="5A39BBE3" wp14:textId="77777777">
      <w:pPr>
        <w:jc w:val="center"/>
      </w:pPr>
      <w:r>
        <w:drawing>
          <wp:inline xmlns:wp14="http://schemas.microsoft.com/office/word/2010/wordprocessingDrawing" wp14:editId="2AED5923" wp14:anchorId="0F7ACD51">
            <wp:extent cx="4984116" cy="2735580"/>
            <wp:effectExtent l="0" t="0" r="0" b="0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e7940254488f44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2" r="60684" b="7183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4116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41C8F396" wp14:textId="77777777"/>
    <w:p xmlns:wp14="http://schemas.microsoft.com/office/word/2010/wordml" w:rsidR="001C1778" w:rsidP="001C1778" w:rsidRDefault="001C1778" w14:paraId="32BB7D9D" wp14:textId="77777777">
      <w:pPr>
        <w:pStyle w:val="Ttulo2"/>
      </w:pPr>
      <w:r>
        <w:rPr>
          <w:rFonts w:ascii="Verdana" w:hAnsi="Verdana"/>
          <w:sz w:val="20"/>
        </w:rPr>
        <w:t>DEPT</w:t>
      </w:r>
    </w:p>
    <w:p xmlns:wp14="http://schemas.microsoft.com/office/word/2010/wordml" w:rsidR="001C1778" w:rsidP="001C1778" w:rsidRDefault="001C1778" w14:paraId="72A3D3EC" wp14:textId="77777777"/>
    <w:p xmlns:wp14="http://schemas.microsoft.com/office/word/2010/wordml" w:rsidR="001C1778" w:rsidP="001C1778" w:rsidRDefault="000E6846" w14:paraId="0D0B940D" wp14:textId="77777777">
      <w:pPr>
        <w:jc w:val="center"/>
      </w:pPr>
      <w:r>
        <w:drawing>
          <wp:inline xmlns:wp14="http://schemas.microsoft.com/office/word/2010/wordprocessingDrawing" wp14:editId="59DD6807" wp14:anchorId="60BD0D7F">
            <wp:extent cx="5033008" cy="906780"/>
            <wp:effectExtent l="0" t="0" r="0" b="0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c0501bdfac6a4a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4" r="60654" b="8225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3008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0E27B00A" wp14:textId="77777777"/>
    <w:p xmlns:wp14="http://schemas.microsoft.com/office/word/2010/wordml" w:rsidR="001C1778" w:rsidP="001C1778" w:rsidRDefault="001C1778" w14:paraId="13A3FF7E" wp14:textId="77777777">
      <w:pPr>
        <w:pStyle w:val="Ttulo1"/>
        <w:jc w:val="center"/>
      </w:pPr>
      <w:r>
        <w:rPr>
          <w:rFonts w:ascii="Verdana" w:hAnsi="Verdana"/>
          <w:sz w:val="20"/>
        </w:rPr>
        <w:t>HOSPITAL</w:t>
      </w:r>
    </w:p>
    <w:p xmlns:wp14="http://schemas.microsoft.com/office/word/2010/wordml" w:rsidR="001C1778" w:rsidP="001C1778" w:rsidRDefault="001C1778" w14:paraId="60061E4C" wp14:textId="77777777"/>
    <w:p xmlns:wp14="http://schemas.microsoft.com/office/word/2010/wordml" w:rsidR="001C1778" w:rsidP="001C1778" w:rsidRDefault="000E6846" w14:paraId="44EAFD9C" wp14:textId="77777777">
      <w:pPr>
        <w:jc w:val="center"/>
      </w:pPr>
      <w:r>
        <w:drawing>
          <wp:inline xmlns:wp14="http://schemas.microsoft.com/office/word/2010/wordprocessingDrawing" wp14:editId="193310D1" wp14:anchorId="6117D34E">
            <wp:extent cx="5140327" cy="2004060"/>
            <wp:effectExtent l="0" t="0" r="0" b="0"/>
            <wp:docPr id="5" name="Imagen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7ca50bb66fd04cd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9" r="60628" b="7792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0327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77DCBD3E" wp14:textId="77777777">
      <w:pPr>
        <w:pStyle w:val="Ttulo1"/>
        <w:jc w:val="center"/>
        <w:rPr>
          <w:b w:val="0"/>
          <w:bCs w:val="0"/>
        </w:rPr>
      </w:pPr>
      <w:r>
        <w:br w:type="page"/>
      </w:r>
      <w:r>
        <w:rPr>
          <w:rFonts w:ascii="Verdana" w:hAnsi="Verdana"/>
          <w:sz w:val="20"/>
        </w:rPr>
        <w:t>DOCTOR</w:t>
      </w:r>
    </w:p>
    <w:p xmlns:wp14="http://schemas.microsoft.com/office/word/2010/wordml" w:rsidR="001C1778" w:rsidP="001C1778" w:rsidRDefault="001C1778" w14:paraId="4B94D5A5" wp14:textId="77777777">
      <w:pPr>
        <w:rPr>
          <w:b/>
          <w:bCs/>
        </w:rPr>
      </w:pPr>
    </w:p>
    <w:p xmlns:wp14="http://schemas.microsoft.com/office/word/2010/wordml" w:rsidR="001C1778" w:rsidP="001C1778" w:rsidRDefault="000E6846" w14:paraId="3DEEC669" wp14:textId="77777777">
      <w:pPr>
        <w:jc w:val="center"/>
      </w:pPr>
      <w:r>
        <w:drawing>
          <wp:inline xmlns:wp14="http://schemas.microsoft.com/office/word/2010/wordprocessingDrawing" wp14:editId="0C1BF9A3" wp14:anchorId="58ECE762">
            <wp:extent cx="4457700" cy="1485265"/>
            <wp:effectExtent l="0" t="0" r="0" b="0"/>
            <wp:docPr id="6" name="Imagen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6"/>
                    <pic:cNvPicPr/>
                  </pic:nvPicPr>
                  <pic:blipFill>
                    <a:blip r:embed="R3c3465ea2d254cf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6" r="60754" b="8004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577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3656B9AB" wp14:textId="77777777"/>
    <w:p xmlns:wp14="http://schemas.microsoft.com/office/word/2010/wordml" w:rsidR="001C1778" w:rsidP="001C1778" w:rsidRDefault="001C1778" w14:paraId="3CCF53F2" wp14:textId="77777777">
      <w:pPr>
        <w:pStyle w:val="Ttulo1"/>
        <w:jc w:val="center"/>
      </w:pPr>
      <w:r>
        <w:rPr>
          <w:rFonts w:ascii="Verdana" w:hAnsi="Verdana"/>
          <w:sz w:val="20"/>
        </w:rPr>
        <w:t>PLANTILLA</w:t>
      </w:r>
    </w:p>
    <w:p xmlns:wp14="http://schemas.microsoft.com/office/word/2010/wordml" w:rsidR="001C1778" w:rsidP="001C1778" w:rsidRDefault="001C1778" w14:paraId="45FB0818" wp14:textId="77777777"/>
    <w:p xmlns:wp14="http://schemas.microsoft.com/office/word/2010/wordml" w:rsidR="001C1778" w:rsidP="001C1778" w:rsidRDefault="000E6846" w14:paraId="049F31CB" wp14:textId="77777777">
      <w:pPr>
        <w:jc w:val="center"/>
      </w:pPr>
      <w:r>
        <w:drawing>
          <wp:inline xmlns:wp14="http://schemas.microsoft.com/office/word/2010/wordprocessingDrawing" wp14:editId="54556F64" wp14:anchorId="0B3AB8AF">
            <wp:extent cx="5033008" cy="2399665"/>
            <wp:effectExtent l="0" t="0" r="0" b="0"/>
            <wp:docPr id="7" name="Imagen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7"/>
                    <pic:cNvPicPr/>
                  </pic:nvPicPr>
                  <pic:blipFill>
                    <a:blip r:embed="R3f59310e48bf48d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7" r="60643" b="7361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3008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53128261" wp14:textId="77777777"/>
    <w:p xmlns:wp14="http://schemas.microsoft.com/office/word/2010/wordml" w:rsidR="001C1778" w:rsidP="001C1778" w:rsidRDefault="001C1778" w14:paraId="1E95E44C" wp14:textId="77777777">
      <w:pPr>
        <w:pStyle w:val="Ttulo1"/>
        <w:jc w:val="center"/>
      </w:pPr>
      <w:r>
        <w:rPr>
          <w:rFonts w:ascii="Verdana" w:hAnsi="Verdana"/>
          <w:sz w:val="20"/>
        </w:rPr>
        <w:t>SALA</w:t>
      </w:r>
    </w:p>
    <w:p xmlns:wp14="http://schemas.microsoft.com/office/word/2010/wordml" w:rsidR="001C1778" w:rsidP="001C1778" w:rsidRDefault="001C1778" w14:paraId="62486C05" wp14:textId="77777777"/>
    <w:p xmlns:wp14="http://schemas.microsoft.com/office/word/2010/wordml" w:rsidR="001C1778" w:rsidP="001C1778" w:rsidRDefault="000E6846" w14:paraId="4101652C" wp14:textId="77777777">
      <w:pPr>
        <w:jc w:val="center"/>
      </w:pPr>
      <w:r>
        <w:drawing>
          <wp:inline xmlns:wp14="http://schemas.microsoft.com/office/word/2010/wordprocessingDrawing" wp14:editId="40AB082D" wp14:anchorId="33A5230D">
            <wp:extent cx="4798694" cy="1375410"/>
            <wp:effectExtent l="0" t="0" r="0" b="0"/>
            <wp:docPr id="8" name="Imagen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8"/>
                    <pic:cNvPicPr/>
                  </pic:nvPicPr>
                  <pic:blipFill>
                    <a:blip r:embed="R5d2bb591403b44c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3" r="60454" b="7978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8694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4B99056E" wp14:textId="77777777"/>
    <w:p xmlns:wp14="http://schemas.microsoft.com/office/word/2010/wordml" w:rsidR="001C1778" w:rsidP="001C1778" w:rsidRDefault="001C1778" w14:paraId="5C8CCE71" wp14:textId="77777777">
      <w:pPr>
        <w:pStyle w:val="Ttulo1"/>
        <w:jc w:val="center"/>
      </w:pPr>
      <w:r>
        <w:rPr>
          <w:rFonts w:ascii="Verdana" w:hAnsi="Verdana"/>
          <w:sz w:val="20"/>
        </w:rPr>
        <w:t>ENFERMO</w:t>
      </w:r>
    </w:p>
    <w:p xmlns:wp14="http://schemas.microsoft.com/office/word/2010/wordml" w:rsidR="001C1778" w:rsidP="001C1778" w:rsidRDefault="001C1778" w14:paraId="1299C43A" wp14:textId="77777777"/>
    <w:p xmlns:wp14="http://schemas.microsoft.com/office/word/2010/wordml" w:rsidR="001C1778" w:rsidP="001C1778" w:rsidRDefault="000E6846" w14:paraId="4DDBEF00" wp14:textId="77777777">
      <w:pPr>
        <w:jc w:val="center"/>
      </w:pPr>
      <w:r>
        <w:drawing>
          <wp:inline xmlns:wp14="http://schemas.microsoft.com/office/word/2010/wordprocessingDrawing" wp14:editId="195C26BB" wp14:anchorId="29DF392F">
            <wp:extent cx="5033008" cy="1594485"/>
            <wp:effectExtent l="0" t="0" r="0" b="0"/>
            <wp:docPr id="9" name="Imagen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9"/>
                    <pic:cNvPicPr/>
                  </pic:nvPicPr>
                  <pic:blipFill>
                    <a:blip r:embed="Ra391376c17d2474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0" r="60643" b="7612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3008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668609C0" wp14:textId="77777777">
      <w:pPr>
        <w:pStyle w:val="Ttulo1"/>
        <w:jc w:val="center"/>
        <w:rPr>
          <w:b w:val="0"/>
          <w:bCs w:val="0"/>
        </w:rPr>
      </w:pPr>
      <w:r>
        <w:br w:type="page"/>
      </w:r>
      <w:r>
        <w:rPr>
          <w:rFonts w:ascii="Verdana" w:hAnsi="Verdana"/>
          <w:sz w:val="20"/>
        </w:rPr>
        <w:t xml:space="preserve">DATOS DE </w:t>
      </w:r>
      <w:smartTag w:uri="urn:schemas-microsoft-com:office:smarttags" w:element="PersonName">
        <w:smartTagPr>
          <w:attr w:name="ProductID" w:val="LA TABLA EMP"/>
        </w:smartTagPr>
        <w:r>
          <w:rPr>
            <w:rFonts w:ascii="Verdana" w:hAnsi="Verdana"/>
            <w:sz w:val="20"/>
          </w:rPr>
          <w:t>LA TABLA EMP</w:t>
        </w:r>
      </w:smartTag>
    </w:p>
    <w:p xmlns:wp14="http://schemas.microsoft.com/office/word/2010/wordml" w:rsidR="001C1778" w:rsidP="001C1778" w:rsidRDefault="001C1778" w14:paraId="3461D779" wp14:textId="77777777">
      <w:pPr>
        <w:rPr>
          <w:b/>
          <w:bCs/>
        </w:rPr>
      </w:pPr>
    </w:p>
    <w:p xmlns:wp14="http://schemas.microsoft.com/office/word/2010/wordml" w:rsidR="001C1778" w:rsidP="001C1778" w:rsidRDefault="000E6846" w14:paraId="3CF2D8B6" wp14:textId="77777777">
      <w:r>
        <w:rPr>
          <w:noProof/>
        </w:rPr>
        <w:drawing>
          <wp:inline xmlns:wp14="http://schemas.microsoft.com/office/word/2010/wordprocessingDrawing" distT="0" distB="0" distL="0" distR="0" wp14:anchorId="73195A97" wp14:editId="7777777">
            <wp:extent cx="5394960" cy="37585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0FB78278" wp14:textId="77777777"/>
    <w:p xmlns:wp14="http://schemas.microsoft.com/office/word/2010/wordml" w:rsidR="001C1778" w:rsidP="001C1778" w:rsidRDefault="001C1778" w14:paraId="16AE0729" wp14:textId="77777777">
      <w:pPr>
        <w:pStyle w:val="Ttulo1"/>
        <w:jc w:val="center"/>
      </w:pPr>
      <w:r>
        <w:rPr>
          <w:rFonts w:ascii="Verdana" w:hAnsi="Verdana"/>
          <w:sz w:val="20"/>
        </w:rPr>
        <w:t xml:space="preserve">DATOS DE </w:t>
      </w:r>
      <w:smartTag w:uri="urn:schemas-microsoft-com:office:smarttags" w:element="PersonName">
        <w:smartTagPr>
          <w:attr w:name="ProductID" w:val="LA TABLA DEPT"/>
        </w:smartTagPr>
        <w:r>
          <w:rPr>
            <w:rFonts w:ascii="Verdana" w:hAnsi="Verdana"/>
            <w:sz w:val="20"/>
          </w:rPr>
          <w:t>LA TABLA DEPT</w:t>
        </w:r>
      </w:smartTag>
    </w:p>
    <w:p xmlns:wp14="http://schemas.microsoft.com/office/word/2010/wordml" w:rsidR="001C1778" w:rsidP="001C1778" w:rsidRDefault="001C1778" w14:paraId="1FC39945" wp14:textId="77777777"/>
    <w:p xmlns:wp14="http://schemas.microsoft.com/office/word/2010/wordml" w:rsidR="001C1778" w:rsidP="001C1778" w:rsidRDefault="001C1778" w14:paraId="0562CB0E" wp14:textId="77777777">
      <w:pPr>
        <w:pStyle w:val="Encabezado"/>
        <w:tabs>
          <w:tab w:val="clear" w:pos="4252"/>
          <w:tab w:val="clear" w:pos="8504"/>
        </w:tabs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5"/>
        <w:gridCol w:w="1700"/>
        <w:gridCol w:w="1820"/>
      </w:tblGrid>
      <w:tr xmlns:wp14="http://schemas.microsoft.com/office/word/2010/wordml" w:rsidR="001C1778" w:rsidTr="001056FE" w14:paraId="5A9396DD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4AD2C88B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DEPT_NO</w:t>
            </w: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05089663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DNOMBRE</w:t>
            </w:r>
          </w:p>
        </w:tc>
        <w:tc>
          <w:tcPr>
            <w:tcW w:w="1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7A25FF48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LOC</w:t>
            </w:r>
          </w:p>
        </w:tc>
      </w:tr>
      <w:tr xmlns:wp14="http://schemas.microsoft.com/office/word/2010/wordml" w:rsidR="001C1778" w:rsidTr="001056FE" w14:paraId="769E68EA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1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D369756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D8A2C9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8CFBB6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ELCHE</w:t>
            </w:r>
          </w:p>
        </w:tc>
      </w:tr>
      <w:tr xmlns:wp14="http://schemas.microsoft.com/office/word/2010/wordml" w:rsidR="001C1778" w:rsidTr="001056FE" w14:paraId="5878B6C0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1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007C906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F2599B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  <w:tc>
          <w:tcPr>
            <w:tcW w:w="1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2B3446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MADRID</w:t>
            </w:r>
          </w:p>
        </w:tc>
      </w:tr>
      <w:tr xmlns:wp14="http://schemas.microsoft.com/office/word/2010/wordml" w:rsidR="001C1778" w:rsidTr="001056FE" w14:paraId="7B23453B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1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19897CE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DC4016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VENTAS</w:t>
            </w:r>
          </w:p>
        </w:tc>
        <w:tc>
          <w:tcPr>
            <w:tcW w:w="1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ACB0CC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BARCELONA</w:t>
            </w:r>
          </w:p>
        </w:tc>
      </w:tr>
      <w:tr xmlns:wp14="http://schemas.microsoft.com/office/word/2010/wordml" w:rsidR="001C1778" w:rsidTr="001056FE" w14:paraId="19CEE6C0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1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04A35C2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218BDE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PRODUCCION</w:t>
            </w:r>
          </w:p>
        </w:tc>
        <w:tc>
          <w:tcPr>
            <w:tcW w:w="1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CA178B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SALAMANCA</w:t>
            </w:r>
          </w:p>
        </w:tc>
      </w:tr>
    </w:tbl>
    <w:p xmlns:wp14="http://schemas.microsoft.com/office/word/2010/wordml" w:rsidR="001C1778" w:rsidP="001C1778" w:rsidRDefault="001C1778" w14:paraId="34CE0A41" wp14:textId="77777777">
      <w:pPr>
        <w:pStyle w:val="Encabezado"/>
        <w:tabs>
          <w:tab w:val="clear" w:pos="4252"/>
          <w:tab w:val="clear" w:pos="8504"/>
        </w:tabs>
      </w:pPr>
    </w:p>
    <w:p xmlns:wp14="http://schemas.microsoft.com/office/word/2010/wordml" w:rsidR="001C1778" w:rsidP="001C1778" w:rsidRDefault="001C1778" w14:paraId="62EBF3C5" wp14:textId="77777777">
      <w:pPr>
        <w:pStyle w:val="Encabezado"/>
        <w:tabs>
          <w:tab w:val="clear" w:pos="4252"/>
          <w:tab w:val="clear" w:pos="8504"/>
        </w:tabs>
      </w:pPr>
    </w:p>
    <w:p xmlns:wp14="http://schemas.microsoft.com/office/word/2010/wordml" w:rsidR="001C1778" w:rsidP="001C1778" w:rsidRDefault="001C1778" w14:paraId="64E03988" wp14:textId="77777777">
      <w:pPr>
        <w:pStyle w:val="Ttulo1"/>
        <w:jc w:val="center"/>
      </w:pPr>
      <w:r>
        <w:rPr>
          <w:rFonts w:ascii="Verdana" w:hAnsi="Verdana"/>
          <w:sz w:val="20"/>
        </w:rPr>
        <w:t xml:space="preserve">DATOS DE </w:t>
      </w:r>
      <w:smartTag w:uri="urn:schemas-microsoft-com:office:smarttags" w:element="PersonName">
        <w:smartTagPr>
          <w:attr w:name="ProductID" w:val="LA TABLA HOSPITAL"/>
        </w:smartTagPr>
        <w:r>
          <w:rPr>
            <w:rFonts w:ascii="Verdana" w:hAnsi="Verdana"/>
            <w:sz w:val="20"/>
          </w:rPr>
          <w:t>LA TABLA HOSPITAL</w:t>
        </w:r>
      </w:smartTag>
    </w:p>
    <w:p xmlns:wp14="http://schemas.microsoft.com/office/word/2010/wordml" w:rsidR="001C1778" w:rsidP="001C1778" w:rsidRDefault="001C1778" w14:paraId="6D98A12B" wp14:textId="77777777"/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5"/>
        <w:gridCol w:w="1437"/>
        <w:gridCol w:w="2210"/>
        <w:gridCol w:w="1437"/>
        <w:gridCol w:w="1437"/>
      </w:tblGrid>
      <w:tr xmlns:wp14="http://schemas.microsoft.com/office/word/2010/wordml" w:rsidR="001C1778" w:rsidTr="001056FE" w14:paraId="2332DBA6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69FF93B7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HOSPITAL_COD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2E8A68B0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22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7E0A968F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DIRECCION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69A5C2CA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TELEFONO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1DF1B6D2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NUM_CAMA</w:t>
            </w:r>
          </w:p>
        </w:tc>
      </w:tr>
      <w:tr xmlns:wp14="http://schemas.microsoft.com/office/word/2010/wordml" w:rsidR="001C1778" w:rsidTr="001056FE" w14:paraId="5A32D667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847A63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96E484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43D675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O' Donell 50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847A68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964-4256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670557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502</w:t>
            </w:r>
          </w:p>
        </w:tc>
      </w:tr>
      <w:tr xmlns:wp14="http://schemas.microsoft.com/office/word/2010/wordml" w:rsidR="001C1778" w:rsidTr="001056FE" w14:paraId="23426943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26D80A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18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4F795F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General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B0770C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Atocha s/n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2EDF5D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595-3111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17827B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987</w:t>
            </w:r>
          </w:p>
        </w:tc>
      </w:tr>
      <w:tr xmlns:wp14="http://schemas.microsoft.com/office/word/2010/wordml" w:rsidR="001C1778" w:rsidTr="001056FE" w14:paraId="53CAFA89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4C2641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187D8C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FA223C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Castellana 1000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5667FD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923-5411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E43574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412</w:t>
            </w:r>
          </w:p>
        </w:tc>
      </w:tr>
      <w:tr xmlns:wp14="http://schemas.microsoft.com/office/word/2010/wordml" w:rsidR="001C1778" w:rsidTr="001056FE" w14:paraId="576049DC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3FBD11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00735A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C001A8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Ciudad Universitaria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CEAF6C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597-1500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8BC454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845</w:t>
            </w:r>
          </w:p>
        </w:tc>
      </w:tr>
    </w:tbl>
    <w:p xmlns:wp14="http://schemas.microsoft.com/office/word/2010/wordml" w:rsidR="001C1778" w:rsidP="001C1778" w:rsidRDefault="001C1778" w14:paraId="2946DB82" wp14:textId="77777777"/>
    <w:p xmlns:wp14="http://schemas.microsoft.com/office/word/2010/wordml" w:rsidR="001C1778" w:rsidP="001C1778" w:rsidRDefault="001C1778" w14:paraId="5997CC1D" wp14:textId="77777777"/>
    <w:p xmlns:wp14="http://schemas.microsoft.com/office/word/2010/wordml" w:rsidR="001C1778" w:rsidP="001C1778" w:rsidRDefault="001C1778" w14:paraId="4CDD03ED" wp14:textId="77777777">
      <w:pPr>
        <w:pStyle w:val="Ttulo1"/>
        <w:jc w:val="center"/>
        <w:rPr>
          <w:b w:val="0"/>
          <w:bCs w:val="0"/>
        </w:rPr>
      </w:pPr>
      <w:r>
        <w:rPr>
          <w:b w:val="0"/>
          <w:bCs w:val="0"/>
        </w:rPr>
        <w:br w:type="page"/>
      </w:r>
      <w:r>
        <w:rPr>
          <w:rFonts w:ascii="Verdana" w:hAnsi="Verdana"/>
          <w:sz w:val="20"/>
        </w:rPr>
        <w:t xml:space="preserve">DATOS DE </w:t>
      </w:r>
      <w:smartTag w:uri="urn:schemas-microsoft-com:office:smarttags" w:element="PersonName">
        <w:smartTagPr>
          <w:attr w:name="ProductID" w:val="LA TABLA DOCTOR"/>
        </w:smartTagPr>
        <w:r>
          <w:rPr>
            <w:rFonts w:ascii="Verdana" w:hAnsi="Verdana"/>
            <w:sz w:val="20"/>
          </w:rPr>
          <w:t>LA TABLA DOCTOR</w:t>
        </w:r>
      </w:smartTag>
    </w:p>
    <w:p xmlns:wp14="http://schemas.microsoft.com/office/word/2010/wordml" w:rsidR="001C1778" w:rsidP="001C1778" w:rsidRDefault="001C1778" w14:paraId="110FFD37" wp14:textId="77777777"/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75"/>
        <w:gridCol w:w="1415"/>
        <w:gridCol w:w="1955"/>
        <w:gridCol w:w="2615"/>
      </w:tblGrid>
      <w:tr xmlns:wp14="http://schemas.microsoft.com/office/word/2010/wordml" w:rsidR="001C1778" w:rsidTr="001056FE" w14:paraId="6A34EA4B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26061739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HOSPITAL_COD</w:t>
            </w:r>
          </w:p>
        </w:tc>
        <w:tc>
          <w:tcPr>
            <w:tcW w:w="1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325187B5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DOCTOR_NO</w:t>
            </w:r>
          </w:p>
        </w:tc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3DC42D22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APELLIDO</w:t>
            </w:r>
          </w:p>
        </w:tc>
        <w:tc>
          <w:tcPr>
            <w:tcW w:w="26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554BA267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ESPECIALIDAD</w:t>
            </w:r>
          </w:p>
        </w:tc>
      </w:tr>
      <w:tr xmlns:wp14="http://schemas.microsoft.com/office/word/2010/wordml" w:rsidR="001C1778" w:rsidTr="001056FE" w14:paraId="3570431A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7581EC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9C283A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3AA1D8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Cabeza D.</w:t>
            </w:r>
          </w:p>
        </w:tc>
        <w:tc>
          <w:tcPr>
            <w:tcW w:w="2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21A57C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Psiquiatría</w:t>
            </w:r>
          </w:p>
        </w:tc>
      </w:tr>
      <w:tr xmlns:wp14="http://schemas.microsoft.com/office/word/2010/wordml" w:rsidR="001C1778" w:rsidTr="001056FE" w14:paraId="155B0FB9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3538BB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8597B5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1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EB1D59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Best D.</w:t>
            </w:r>
          </w:p>
        </w:tc>
        <w:tc>
          <w:tcPr>
            <w:tcW w:w="2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EE5D2F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Urología</w:t>
            </w:r>
          </w:p>
        </w:tc>
      </w:tr>
      <w:tr xmlns:wp14="http://schemas.microsoft.com/office/word/2010/wordml" w:rsidR="001C1778" w:rsidTr="001056FE" w14:paraId="71E7EB8B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C14D38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AB3BD3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4320C3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López A.</w:t>
            </w:r>
          </w:p>
        </w:tc>
        <w:tc>
          <w:tcPr>
            <w:tcW w:w="2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F7108C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</w:tr>
      <w:tr xmlns:wp14="http://schemas.microsoft.com/office/word/2010/wordml" w:rsidR="001C1778" w:rsidTr="001056FE" w14:paraId="546CC3CE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728750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1ED1FF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1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7A2D03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Galo D.</w:t>
            </w:r>
          </w:p>
        </w:tc>
        <w:tc>
          <w:tcPr>
            <w:tcW w:w="2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A6D01D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Pediatría</w:t>
            </w:r>
          </w:p>
        </w:tc>
      </w:tr>
      <w:tr xmlns:wp14="http://schemas.microsoft.com/office/word/2010/wordml" w:rsidR="001C1778" w:rsidTr="001056FE" w14:paraId="23A52FD8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DED4AF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CB9E67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1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745EEF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Adams C.</w:t>
            </w:r>
          </w:p>
        </w:tc>
        <w:tc>
          <w:tcPr>
            <w:tcW w:w="2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F0410C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Neurología</w:t>
            </w:r>
          </w:p>
        </w:tc>
      </w:tr>
      <w:tr xmlns:wp14="http://schemas.microsoft.com/office/word/2010/wordml" w:rsidR="001C1778" w:rsidTr="001056FE" w14:paraId="39E03A54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D9857E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730002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1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7500A8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Miller G.</w:t>
            </w:r>
          </w:p>
        </w:tc>
        <w:tc>
          <w:tcPr>
            <w:tcW w:w="2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314966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Ginecología</w:t>
            </w:r>
          </w:p>
        </w:tc>
      </w:tr>
      <w:tr xmlns:wp14="http://schemas.microsoft.com/office/word/2010/wordml" w:rsidR="001C1778" w:rsidTr="001056FE" w14:paraId="459445D1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AB2778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B9882E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1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897642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Chuki P.</w:t>
            </w:r>
          </w:p>
        </w:tc>
        <w:tc>
          <w:tcPr>
            <w:tcW w:w="2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293B3D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Pediatría</w:t>
            </w:r>
          </w:p>
        </w:tc>
      </w:tr>
      <w:tr xmlns:wp14="http://schemas.microsoft.com/office/word/2010/wordml" w:rsidR="001C1778" w:rsidTr="001056FE" w14:paraId="3025A0D4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818E51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E1E951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982</w:t>
            </w:r>
          </w:p>
        </w:tc>
        <w:tc>
          <w:tcPr>
            <w:tcW w:w="1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F20310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Cajal R.</w:t>
            </w:r>
          </w:p>
        </w:tc>
        <w:tc>
          <w:tcPr>
            <w:tcW w:w="2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9019F5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</w:tr>
    </w:tbl>
    <w:p xmlns:wp14="http://schemas.microsoft.com/office/word/2010/wordml" w:rsidR="001C1778" w:rsidP="001C1778" w:rsidRDefault="001C1778" w14:paraId="6B699379" wp14:textId="77777777"/>
    <w:p xmlns:wp14="http://schemas.microsoft.com/office/word/2010/wordml" w:rsidR="001C1778" w:rsidP="001C1778" w:rsidRDefault="001C1778" w14:paraId="3FE9F23F" wp14:textId="77777777"/>
    <w:p xmlns:wp14="http://schemas.microsoft.com/office/word/2010/wordml" w:rsidR="001C1778" w:rsidP="001C1778" w:rsidRDefault="001C1778" w14:paraId="1F72F646" wp14:textId="77777777"/>
    <w:p xmlns:wp14="http://schemas.microsoft.com/office/word/2010/wordml" w:rsidR="001C1778" w:rsidP="001C1778" w:rsidRDefault="001C1778" w14:paraId="49D2A193" wp14:textId="77777777">
      <w:pPr>
        <w:pStyle w:val="Ttulo1"/>
        <w:jc w:val="center"/>
      </w:pPr>
      <w:r>
        <w:rPr>
          <w:rFonts w:ascii="Verdana" w:hAnsi="Verdana"/>
          <w:sz w:val="20"/>
        </w:rPr>
        <w:t xml:space="preserve">DATOS DE </w:t>
      </w:r>
      <w:smartTag w:uri="urn:schemas-microsoft-com:office:smarttags" w:element="PersonName">
        <w:smartTagPr>
          <w:attr w:name="ProductID" w:val="LA TABLA PLANTILLA"/>
        </w:smartTagPr>
        <w:r>
          <w:rPr>
            <w:rFonts w:ascii="Verdana" w:hAnsi="Verdana"/>
            <w:sz w:val="20"/>
          </w:rPr>
          <w:t>LA TABLA PLANTILLA</w:t>
        </w:r>
      </w:smartTag>
    </w:p>
    <w:p xmlns:wp14="http://schemas.microsoft.com/office/word/2010/wordml" w:rsidR="001C1778" w:rsidP="001C1778" w:rsidRDefault="001C1778" w14:paraId="08CE6F91" wp14:textId="77777777"/>
    <w:tbl>
      <w:tblPr>
        <w:tblW w:w="8868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0"/>
        <w:gridCol w:w="1260"/>
        <w:gridCol w:w="1800"/>
        <w:gridCol w:w="1260"/>
        <w:gridCol w:w="1260"/>
        <w:gridCol w:w="360"/>
        <w:gridCol w:w="1128"/>
      </w:tblGrid>
      <w:tr xmlns:wp14="http://schemas.microsoft.com/office/word/2010/wordml" w:rsidR="001C1778" w:rsidTr="001056FE" w14:paraId="331FB693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626A7A0F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HOSPITAL_COD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1DF01CD1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SALA_COD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54685970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EMPLEADO_NO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09474D7D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APELLIDO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0C13EDE2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1086CAE5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1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2B7CDE39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SALARIO</w:t>
            </w:r>
          </w:p>
        </w:tc>
      </w:tr>
      <w:tr xmlns:wp14="http://schemas.microsoft.com/office/word/2010/wordml" w:rsidR="001C1778" w:rsidTr="001056FE" w14:paraId="184783B4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C89F63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9B4EA1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C66529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1009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655CA1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Higueras D.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C8A47E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Enfermera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68FC2B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T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83F5F2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200500</w:t>
            </w:r>
          </w:p>
        </w:tc>
      </w:tr>
      <w:tr xmlns:wp14="http://schemas.microsoft.com/office/word/2010/wordml" w:rsidR="001C1778" w:rsidTr="001056FE" w14:paraId="3B9AE3AC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E2A15C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45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598DEE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4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E890EF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1280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2C0D38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Amigo R.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728048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Interino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50C21B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D39D86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221000</w:t>
            </w:r>
          </w:p>
        </w:tc>
      </w:tr>
      <w:tr xmlns:wp14="http://schemas.microsoft.com/office/word/2010/wordml" w:rsidR="001C1778" w:rsidTr="001056FE" w14:paraId="7168472B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65B2BC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B87E3D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B6B424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3106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3B00FF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Hernández J.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1DB6B6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Enfermero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2AF8DF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T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4059CE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275000</w:t>
            </w:r>
          </w:p>
        </w:tc>
      </w:tr>
      <w:tr xmlns:wp14="http://schemas.microsoft.com/office/word/2010/wordml" w:rsidR="001C1778" w:rsidTr="001056FE" w14:paraId="2172D5C0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C8C1C6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19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946A7A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6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5F0011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3754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591BC8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Díaz B.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12ED41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Enfermera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40D15B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T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C1CED5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226200</w:t>
            </w:r>
          </w:p>
        </w:tc>
      </w:tr>
      <w:tr xmlns:wp14="http://schemas.microsoft.com/office/word/2010/wordml" w:rsidR="001C1778" w:rsidTr="001056FE" w14:paraId="5B48B93F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214D53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49841B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70B521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6065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8B0DCB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Rivera G.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7D6B7C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Enfermera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3F9A87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53C4B3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162600</w:t>
            </w:r>
          </w:p>
        </w:tc>
      </w:tr>
      <w:tr xmlns:wp14="http://schemas.microsoft.com/office/word/2010/wordml" w:rsidR="001C1778" w:rsidTr="001056FE" w14:paraId="38A3C3EA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D34F29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79935F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AF7FD4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6357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D7BAA5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Karplus W.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7C9CEF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Interino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977503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T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D7561A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337900</w:t>
            </w:r>
          </w:p>
        </w:tc>
      </w:tr>
      <w:tr xmlns:wp14="http://schemas.microsoft.com/office/word/2010/wordml" w:rsidR="001C1778" w:rsidTr="001056FE" w14:paraId="3C02FDDF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7E2DF8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22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6B20A0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1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2EEA95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7379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9E8BB9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Carlos R.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FE8095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Enfermera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0BFBDE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T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DB7638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211900</w:t>
            </w:r>
          </w:p>
        </w:tc>
      </w:tr>
      <w:tr xmlns:wp14="http://schemas.microsoft.com/office/word/2010/wordml" w:rsidR="001C1778" w:rsidTr="001056FE" w14:paraId="63D158BE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B0F123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DDB914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25DF0B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8422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8C21B6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Bocina G.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851684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Enfermero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369563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1F7FB0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183800</w:t>
            </w:r>
          </w:p>
        </w:tc>
      </w:tr>
      <w:tr xmlns:wp14="http://schemas.microsoft.com/office/word/2010/wordml" w:rsidR="001C1778" w:rsidTr="001056FE" w14:paraId="0F210669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486D3A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45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49FAAB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1515E2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8526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C8BBEA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Frank H.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FAC747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Enfermera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91184C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T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C70EAD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252200</w:t>
            </w:r>
          </w:p>
        </w:tc>
      </w:tr>
      <w:tr xmlns:wp14="http://schemas.microsoft.com/office/word/2010/wordml" w:rsidR="001C1778" w:rsidTr="001056FE" w14:paraId="3A326C0C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6DB770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22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8F999B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2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6D7F57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9901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549CE0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Núñez C.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D3BCEC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Interino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911F61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4B8C53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221000</w:t>
            </w:r>
          </w:p>
        </w:tc>
      </w:tr>
    </w:tbl>
    <w:p xmlns:wp14="http://schemas.microsoft.com/office/word/2010/wordml" w:rsidR="001C1778" w:rsidP="001C1778" w:rsidRDefault="001C1778" w14:paraId="61CDCEAD" wp14:textId="77777777"/>
    <w:p xmlns:wp14="http://schemas.microsoft.com/office/word/2010/wordml" w:rsidR="001C1778" w:rsidP="001C1778" w:rsidRDefault="001C1778" w14:paraId="6BB9E253" wp14:textId="77777777"/>
    <w:p xmlns:wp14="http://schemas.microsoft.com/office/word/2010/wordml" w:rsidR="001C1778" w:rsidP="001C1778" w:rsidRDefault="001C1778" w14:paraId="1DF349C0" wp14:textId="77777777">
      <w:pPr>
        <w:pStyle w:val="Ttulo1"/>
        <w:jc w:val="center"/>
      </w:pPr>
      <w:r>
        <w:rPr>
          <w:rFonts w:ascii="Verdana" w:hAnsi="Verdana"/>
          <w:sz w:val="20"/>
        </w:rPr>
        <w:t xml:space="preserve">DATOS DE </w:t>
      </w:r>
      <w:smartTag w:uri="urn:schemas-microsoft-com:office:smarttags" w:element="PersonName">
        <w:smartTagPr>
          <w:attr w:name="ProductID" w:val="LA TABLA ENFERMO"/>
        </w:smartTagPr>
        <w:r>
          <w:rPr>
            <w:rFonts w:ascii="Verdana" w:hAnsi="Verdana"/>
            <w:sz w:val="20"/>
          </w:rPr>
          <w:t>LA TABLA ENFERMO</w:t>
        </w:r>
      </w:smartTag>
    </w:p>
    <w:p xmlns:wp14="http://schemas.microsoft.com/office/word/2010/wordml" w:rsidR="001C1778" w:rsidP="001C1778" w:rsidRDefault="001C1778" w14:paraId="23DE523C" wp14:textId="77777777"/>
    <w:tbl>
      <w:tblPr>
        <w:tblW w:w="882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1437"/>
        <w:gridCol w:w="2210"/>
        <w:gridCol w:w="1437"/>
        <w:gridCol w:w="859"/>
        <w:gridCol w:w="1440"/>
      </w:tblGrid>
      <w:tr xmlns:wp14="http://schemas.microsoft.com/office/word/2010/wordml" w:rsidR="001C1778" w:rsidTr="001056FE" w14:paraId="14954301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638AD6C4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INSCRIPCION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6B99C2A8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APELLIDO</w:t>
            </w:r>
          </w:p>
        </w:tc>
        <w:tc>
          <w:tcPr>
            <w:tcW w:w="22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7F70AD78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DIRECCION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7F41647B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FECHA_NAC</w:t>
            </w:r>
          </w:p>
        </w:tc>
        <w:tc>
          <w:tcPr>
            <w:tcW w:w="8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066DDAA3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1F93FE6A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NSS</w:t>
            </w:r>
          </w:p>
        </w:tc>
      </w:tr>
      <w:tr xmlns:wp14="http://schemas.microsoft.com/office/word/2010/wordml" w:rsidR="001C1778" w:rsidTr="001056FE" w14:paraId="2DEFA6C2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F278DF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10995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16B561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Laguía M.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00052A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Goya 20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B7F2623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16-may-56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92C34A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1237C0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280862422</w:t>
            </w:r>
          </w:p>
        </w:tc>
      </w:tr>
      <w:tr xmlns:wp14="http://schemas.microsoft.com/office/word/2010/wordml" w:rsidR="001C1778" w:rsidTr="001056FE" w14:paraId="30C027B0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2C21C6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14024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506F32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Fernández M.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941F49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Recoletos 50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38609BD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21-may-60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32692E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585A73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284991452</w:t>
            </w:r>
          </w:p>
        </w:tc>
      </w:tr>
      <w:tr xmlns:wp14="http://schemas.microsoft.com/office/word/2010/wordml" w:rsidR="001C1778" w:rsidTr="001056FE" w14:paraId="0733AA9F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DCF626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18004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9D44C7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Serrano V.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63AEF1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Alcalá 12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85A9250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23-jun-67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BEC0FE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77157F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321790059</w:t>
            </w:r>
          </w:p>
        </w:tc>
      </w:tr>
      <w:tr xmlns:wp14="http://schemas.microsoft.com/office/word/2010/wordml" w:rsidR="001C1778" w:rsidTr="001056FE" w14:paraId="1A5375DB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1185CB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36658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7D77D3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Domin S.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013542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Mayor 71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4BE1450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01-ene-42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DB2965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53259B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160654471</w:t>
            </w:r>
          </w:p>
        </w:tc>
      </w:tr>
      <w:tr xmlns:wp14="http://schemas.microsoft.com/office/word/2010/wordml" w:rsidR="001C1778" w:rsidTr="001056FE" w14:paraId="6EB73350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20B1D9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38702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49BD0F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Neal R.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ABBEE9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Orense 11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C950B13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18-jun-40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ED6266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1A4454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380010217</w:t>
            </w:r>
          </w:p>
        </w:tc>
      </w:tr>
      <w:tr xmlns:wp14="http://schemas.microsoft.com/office/word/2010/wordml" w:rsidR="001C1778" w:rsidTr="001056FE" w14:paraId="058FB84D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EC03A1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39217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7C4F16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Cervantes M.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ACE1C5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Perón 38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0C5CB5D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29-feb-52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F0E4D6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787671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440294390</w:t>
            </w:r>
          </w:p>
        </w:tc>
      </w:tr>
      <w:tr xmlns:wp14="http://schemas.microsoft.com/office/word/2010/wordml" w:rsidR="001C1778" w:rsidTr="001056FE" w14:paraId="48B7959B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E7CA42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59076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1608E8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Miller B.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965663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López de Hoyos 2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E30D7A8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16-sep-45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3371C2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3FEDC8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311969044</w:t>
            </w:r>
          </w:p>
        </w:tc>
      </w:tr>
      <w:tr xmlns:wp14="http://schemas.microsoft.com/office/word/2010/wordml" w:rsidR="001C1778" w:rsidTr="001056FE" w14:paraId="284E3545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39C70F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63827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6EB8AA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Ruiz P.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58B309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Ezquerdo 103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82395CF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26-dic-80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56F2A3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F4BC01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100973253</w:t>
            </w:r>
          </w:p>
        </w:tc>
      </w:tr>
      <w:tr xmlns:wp14="http://schemas.microsoft.com/office/word/2010/wordml" w:rsidR="001C1778" w:rsidTr="001056FE" w14:paraId="3CC1B7FF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7032F7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64823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409E72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Fraiser A.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1ACA3D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Soto 3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756A312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10-jul-80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E86122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F7AB91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285201776</w:t>
            </w:r>
          </w:p>
        </w:tc>
      </w:tr>
      <w:tr xmlns:wp14="http://schemas.microsoft.com/office/word/2010/wordml" w:rsidR="001C1778" w:rsidTr="001056FE" w14:paraId="3199711C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23E9B6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74835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0CA508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Benítez E.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6D19E1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DCAE0DF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05-oct-57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E261B8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M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77F1B8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154811767</w:t>
            </w:r>
          </w:p>
        </w:tc>
      </w:tr>
    </w:tbl>
    <w:p xmlns:wp14="http://schemas.microsoft.com/office/word/2010/wordml" w:rsidR="001C1778" w:rsidP="001C1778" w:rsidRDefault="001C1778" w14:paraId="52E56223" wp14:textId="77777777">
      <w:pPr>
        <w:rPr>
          <w:lang w:val="es-ES_tradnl"/>
        </w:rPr>
      </w:pPr>
    </w:p>
    <w:p xmlns:wp14="http://schemas.microsoft.com/office/word/2010/wordml" w:rsidR="001C1778" w:rsidP="001C1778" w:rsidRDefault="001C1778" w14:paraId="315846D8" wp14:textId="77777777">
      <w:pPr>
        <w:pStyle w:val="Ttulo1"/>
        <w:jc w:val="center"/>
        <w:rPr>
          <w:b w:val="0"/>
          <w:bCs w:val="0"/>
        </w:rPr>
      </w:pPr>
      <w:r>
        <w:br w:type="page"/>
      </w:r>
      <w:r>
        <w:rPr>
          <w:rFonts w:ascii="Verdana" w:hAnsi="Verdana"/>
          <w:sz w:val="20"/>
        </w:rPr>
        <w:t xml:space="preserve">DATOS DE </w:t>
      </w:r>
      <w:smartTag w:uri="urn:schemas-microsoft-com:office:smarttags" w:element="PersonName">
        <w:smartTagPr>
          <w:attr w:name="ProductID" w:val="LA TABLA SALA"/>
        </w:smartTagPr>
        <w:r>
          <w:rPr>
            <w:rFonts w:ascii="Verdana" w:hAnsi="Verdana"/>
            <w:sz w:val="20"/>
          </w:rPr>
          <w:t>LA TABLA SALA</w:t>
        </w:r>
      </w:smartTag>
    </w:p>
    <w:p xmlns:wp14="http://schemas.microsoft.com/office/word/2010/wordml" w:rsidR="001C1778" w:rsidP="001C1778" w:rsidRDefault="001C1778" w14:paraId="07547A01" wp14:textId="77777777"/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5"/>
        <w:gridCol w:w="1437"/>
        <w:gridCol w:w="2900"/>
        <w:gridCol w:w="2450"/>
      </w:tblGrid>
      <w:tr xmlns:wp14="http://schemas.microsoft.com/office/word/2010/wordml" w:rsidR="001C1778" w:rsidTr="001056FE" w14:paraId="35D9E171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469B22FC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HOSPITAL_COD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2ECAD362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SALA_COD</w:t>
            </w:r>
          </w:p>
        </w:tc>
        <w:tc>
          <w:tcPr>
            <w:tcW w:w="2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41DDF46C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2AE5925A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NUM_CAMA</w:t>
            </w:r>
          </w:p>
        </w:tc>
      </w:tr>
      <w:tr xmlns:wp14="http://schemas.microsoft.com/office/word/2010/wordml" w:rsidR="001C1778" w:rsidTr="001056FE" w14:paraId="52BFEE93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CD11F8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9F14E3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206067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Recuperación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46DE71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xmlns:wp14="http://schemas.microsoft.com/office/word/2010/wordml" w:rsidR="001C1778" w:rsidTr="001056FE" w14:paraId="754E6872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CCBD88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65D241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74C16F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Recuperación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3CFEC6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xmlns:wp14="http://schemas.microsoft.com/office/word/2010/wordml" w:rsidR="001C1778" w:rsidTr="001056FE" w14:paraId="16087280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A945D5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144751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6F712A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Maternidad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848D7E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</w:tr>
      <w:tr xmlns:wp14="http://schemas.microsoft.com/office/word/2010/wordml" w:rsidR="001C1778" w:rsidTr="001056FE" w14:paraId="53C710B2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DF90F1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8E884C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65552D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Maternidad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D8EB8E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xmlns:wp14="http://schemas.microsoft.com/office/word/2010/wordml" w:rsidR="001C1778" w:rsidTr="001056FE" w14:paraId="6D6EFF8C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AE9101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FCD5EC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5930EE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Cuidados Intensivos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B56821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1C1778" w:rsidTr="001056FE" w14:paraId="73577B7F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B4C6DB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B77815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F8E9E7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Cuidados Intensivos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E1FE5D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xmlns:wp14="http://schemas.microsoft.com/office/word/2010/wordml" w:rsidR="001C1778" w:rsidTr="001056FE" w14:paraId="0D792D70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08A69A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C964D7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995B7C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F6FB1E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</w:tr>
      <w:tr xmlns:wp14="http://schemas.microsoft.com/office/word/2010/wordml" w:rsidR="001C1778" w:rsidTr="001056FE" w14:paraId="4844CD28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F9ECE6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7310F6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1664C4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FE3165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</w:tr>
      <w:tr xmlns:wp14="http://schemas.microsoft.com/office/word/2010/wordml" w:rsidR="001C1778" w:rsidTr="001056FE" w14:paraId="5E983C76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62372F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D9A48C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FAB73D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Psiquiátricos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CB76B5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</w:tr>
      <w:tr xmlns:wp14="http://schemas.microsoft.com/office/word/2010/wordml" w:rsidR="001C1778" w:rsidTr="001056FE" w14:paraId="76789920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98B468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AA1B77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DA6A46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Psiquiátricos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D8C1C9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</w:p>
        </w:tc>
      </w:tr>
    </w:tbl>
    <w:p xmlns:wp14="http://schemas.microsoft.com/office/word/2010/wordml" w:rsidR="001C1778" w:rsidP="001C1778" w:rsidRDefault="001C1778" w14:paraId="5043CB0F" wp14:textId="77777777"/>
    <w:p xmlns:wp14="http://schemas.microsoft.com/office/word/2010/wordml" w:rsidR="001C1778" w:rsidP="001C1778" w:rsidRDefault="001C1778" w14:paraId="07459315" wp14:textId="77777777"/>
    <w:p xmlns:wp14="http://schemas.microsoft.com/office/word/2010/wordml" w:rsidR="001C1778" w:rsidP="001C1778" w:rsidRDefault="001C1778" w14:paraId="6537F28F" wp14:textId="77777777"/>
    <w:p xmlns:wp14="http://schemas.microsoft.com/office/word/2010/wordml" w:rsidR="001C1778" w:rsidP="001C1778" w:rsidRDefault="001C1778" w14:paraId="6DFB9E20" wp14:textId="77777777"/>
    <w:p xmlns:wp14="http://schemas.microsoft.com/office/word/2010/wordml" w:rsidR="001C1778" w:rsidP="001C1778" w:rsidRDefault="001C1778" w14:paraId="70DF9E56" wp14:textId="77777777"/>
    <w:p xmlns:wp14="http://schemas.microsoft.com/office/word/2010/wordml" w:rsidRPr="001C1778" w:rsidR="001F5BFE" w:rsidP="001C1778" w:rsidRDefault="001F5BFE" w14:paraId="44E871BC" wp14:textId="77777777">
      <w:pPr>
        <w:rPr>
          <w:szCs w:val="20"/>
        </w:rPr>
      </w:pPr>
    </w:p>
    <w:sectPr w:rsidRPr="001C1778" w:rsidR="001F5BFE">
      <w:headerReference w:type="default" r:id="rId16"/>
      <w:footerReference w:type="default" r:id="rId1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1056FE" w:rsidRDefault="001056FE" w14:paraId="637805D2" wp14:textId="77777777">
      <w:r>
        <w:separator/>
      </w:r>
    </w:p>
  </w:endnote>
  <w:endnote w:type="continuationSeparator" w:id="0">
    <w:p xmlns:wp14="http://schemas.microsoft.com/office/word/2010/wordml" w:rsidR="001056FE" w:rsidRDefault="001056FE" w14:paraId="463F29E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40611" w:rsidP="00137EDB" w:rsidRDefault="00140611" w14:paraId="4590CB77" wp14:textId="77777777">
    <w:pPr>
      <w:pStyle w:val="Piedepgina"/>
      <w:pBdr>
        <w:top w:val="single" w:color="auto" w:sz="4" w:space="1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C1778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1056FE" w:rsidRDefault="001056FE" w14:paraId="3B7B4B86" wp14:textId="77777777">
      <w:r>
        <w:separator/>
      </w:r>
    </w:p>
  </w:footnote>
  <w:footnote w:type="continuationSeparator" w:id="0">
    <w:p xmlns:wp14="http://schemas.microsoft.com/office/word/2010/wordml" w:rsidR="001056FE" w:rsidRDefault="001056FE" w14:paraId="3A0FF5F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xmlns:wp14="http://schemas.microsoft.com/office/word/2010/wordml" w:rsidRPr="00897A8E" w:rsidR="00140611" w:rsidP="00897A8E" w:rsidRDefault="000E6846" w14:paraId="13F6E80A" wp14:textId="77777777">
    <w:pPr>
      <w:pStyle w:val="Encabezado"/>
      <w:pBdr>
        <w:bottom w:val="single" w:color="auto" w:sz="4" w:space="1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2D96520A" wp14:editId="7777777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897A8E" w:rsidP="00897A8E" w:rsidRDefault="000E6846" w14:paraId="144A5D23" wp14:textId="77777777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xmlns:wp14="http://schemas.microsoft.com/office/word/2010/wordprocessingDrawing" distT="0" distB="0" distL="0" distR="0" wp14:anchorId="11EC2FB2" wp14:editId="7777777">
                                <wp:extent cx="1146175" cy="231140"/>
                                <wp:effectExtent l="0" t="0" r="0" b="0"/>
                                <wp:docPr id="2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6175" cy="231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15DBF1D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">
              <v:textbox style="mso-fit-shape-to-text:t">
                <w:txbxContent>
                  <w:p w:rsidR="00897A8E" w:rsidP="00897A8E" w:rsidRDefault="000E6846" w14:paraId="738610EB" wp14:textId="77777777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xmlns:wp14="http://schemas.microsoft.com/office/word/2010/wordprocessingDrawing" distT="0" distB="0" distL="0" distR="0" wp14:anchorId="074DB2E8" wp14:editId="7777777">
                          <wp:extent cx="1146175" cy="231140"/>
                          <wp:effectExtent l="0" t="0" r="0" b="0"/>
                          <wp:docPr id="1070110783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6175" cy="231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Pr="00897A8E" w:rsid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A5DBF"/>
    <w:multiLevelType w:val="hybridMultilevel"/>
    <w:tmpl w:val="8E68D79E"/>
    <w:lvl w:ilvl="0" w:tplc="0C0A000B">
      <w:start w:val="3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hint="default" w:ascii="Wingdings" w:hAnsi="Wingdings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1" w15:restartNumberingAfterBreak="0">
    <w:nsid w:val="7B095450"/>
    <w:multiLevelType w:val="hybridMultilevel"/>
    <w:tmpl w:val="B18A7D50"/>
    <w:lvl w:ilvl="0" w:tplc="9E9428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584FF08">
      <w:start w:val="1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307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F5"/>
    <w:rsid w:val="000B5C37"/>
    <w:rsid w:val="000E6846"/>
    <w:rsid w:val="001003B1"/>
    <w:rsid w:val="001056FE"/>
    <w:rsid w:val="00137EDB"/>
    <w:rsid w:val="00140611"/>
    <w:rsid w:val="001C1778"/>
    <w:rsid w:val="001F571B"/>
    <w:rsid w:val="001F5BFE"/>
    <w:rsid w:val="002D240B"/>
    <w:rsid w:val="00303C07"/>
    <w:rsid w:val="004C444E"/>
    <w:rsid w:val="00737C34"/>
    <w:rsid w:val="00897A8E"/>
    <w:rsid w:val="00A32D16"/>
    <w:rsid w:val="00AE5334"/>
    <w:rsid w:val="00AF5FC6"/>
    <w:rsid w:val="00DD6859"/>
    <w:rsid w:val="00E02FF5"/>
    <w:rsid w:val="2A4748B9"/>
    <w:rsid w:val="579FDE6E"/>
    <w:rsid w:val="622E6571"/>
    <w:rsid w:val="6EB2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>
      <o:colormenu v:ext="edit" fillcolor="none"/>
    </o:shapedefaults>
    <o:shapelayout v:ext="edit">
      <o:idmap v:ext="edit" data="2"/>
    </o:shapelayout>
  </w:shapeDefaults>
  <w:decimalSymbol w:val="."/>
  <w:listSeparator w:val=","/>
  <w14:docId w14:val="53E07571"/>
  <w15:chartTrackingRefBased/>
  <w15:docId w15:val="{5ADADD8A-FECE-41C6-B3E7-9C63B76C15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5BFE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C1778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1C1778"/>
    <w:pPr>
      <w:keepNext/>
      <w:ind w:left="708"/>
      <w:jc w:val="center"/>
      <w:outlineLvl w:val="1"/>
    </w:pPr>
    <w:rPr>
      <w:b/>
      <w:bCs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independiente">
    <w:name w:val="Body Text"/>
    <w:basedOn w:val="Normal"/>
    <w:link w:val="TextoindependienteCar"/>
    <w:rsid w:val="001F5BFE"/>
    <w:rPr>
      <w:color w:val="99CC00"/>
    </w:rPr>
  </w:style>
  <w:style w:type="character" w:styleId="TextoindependienteCar" w:customStyle="1">
    <w:name w:val="Texto independiente Car"/>
    <w:basedOn w:val="Fuentedeprrafopredeter"/>
    <w:link w:val="Textoindependiente"/>
    <w:rsid w:val="001F5BFE"/>
    <w:rPr>
      <w:color w:val="99CC00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1F5BFE"/>
    <w:pPr>
      <w:ind w:left="708" w:firstLine="708"/>
    </w:pPr>
  </w:style>
  <w:style w:type="character" w:styleId="SangradetextonormalCar" w:customStyle="1">
    <w:name w:val="Sangría de texto normal Car"/>
    <w:basedOn w:val="Fuentedeprrafopredeter"/>
    <w:link w:val="Sangradetextonormal"/>
    <w:rsid w:val="001F5BFE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F571B"/>
    <w:pPr>
      <w:ind w:left="708"/>
    </w:pPr>
  </w:style>
  <w:style w:type="character" w:styleId="Ttulo1Car" w:customStyle="1">
    <w:name w:val="Título 1 Car"/>
    <w:basedOn w:val="Fuentedeprrafopredeter"/>
    <w:link w:val="Ttulo1"/>
    <w:rsid w:val="001C1778"/>
    <w:rPr>
      <w:b/>
      <w:bCs/>
      <w:sz w:val="24"/>
      <w:szCs w:val="24"/>
    </w:rPr>
  </w:style>
  <w:style w:type="character" w:styleId="Ttulo2Car" w:customStyle="1">
    <w:name w:val="Título 2 Car"/>
    <w:basedOn w:val="Fuentedeprrafopredeter"/>
    <w:link w:val="Ttulo2"/>
    <w:rsid w:val="001C1778"/>
    <w:rPr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1C1778"/>
    <w:pPr>
      <w:jc w:val="center"/>
    </w:pPr>
    <w:rPr>
      <w:b/>
      <w:bCs/>
    </w:rPr>
  </w:style>
  <w:style w:type="character" w:styleId="TtuloCar" w:customStyle="1">
    <w:name w:val="Título Car"/>
    <w:basedOn w:val="Fuentedeprrafopredeter"/>
    <w:link w:val="Ttulo"/>
    <w:rsid w:val="001C177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/media/image12.png" Id="R33995a036d2243c5" /><Relationship Type="http://schemas.openxmlformats.org/officeDocument/2006/relationships/image" Target="/media/image13.png" Id="Re7940254488f44a9" /><Relationship Type="http://schemas.openxmlformats.org/officeDocument/2006/relationships/image" Target="/media/image14.png" Id="Rc0501bdfac6a4a3f" /><Relationship Type="http://schemas.openxmlformats.org/officeDocument/2006/relationships/image" Target="/media/image15.png" Id="R7ca50bb66fd04cd2" /><Relationship Type="http://schemas.openxmlformats.org/officeDocument/2006/relationships/image" Target="/media/image16.png" Id="R3c3465ea2d254cff" /><Relationship Type="http://schemas.openxmlformats.org/officeDocument/2006/relationships/image" Target="/media/image17.png" Id="R3f59310e48bf48d9" /><Relationship Type="http://schemas.openxmlformats.org/officeDocument/2006/relationships/image" Target="/media/image18.png" Id="R5d2bb591403b44cb" /><Relationship Type="http://schemas.openxmlformats.org/officeDocument/2006/relationships/image" Target="/media/image19.png" Id="Ra391376c17d2474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ORACLE10G.dot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Knight</dc:creator>
  <keywords/>
  <dc:description/>
  <lastModifiedBy>Alex Galindo</lastModifiedBy>
  <revision>6</revision>
  <lastPrinted>1601-01-01T00:00:00.0000000Z</lastPrinted>
  <dcterms:created xsi:type="dcterms:W3CDTF">2021-10-28T17:01:00.0000000Z</dcterms:created>
  <dcterms:modified xsi:type="dcterms:W3CDTF">2021-10-30T19:44:03.7528561Z</dcterms:modified>
</coreProperties>
</file>